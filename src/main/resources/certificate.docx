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18" w:rsidRDefault="00B6119D">
      <w:pPr>
        <w:pStyle w:val="Header"/>
        <w:tabs>
          <w:tab w:val="clear" w:pos="4153"/>
          <w:tab w:val="clear" w:pos="8306"/>
        </w:tabs>
        <w:rPr>
          <w:noProof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-340360</wp:posOffset>
                </wp:positionV>
                <wp:extent cx="5443220" cy="9584055"/>
                <wp:effectExtent l="0" t="0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220" cy="9584055"/>
                          <a:chOff x="1520" y="904"/>
                          <a:chExt cx="8572" cy="15093"/>
                        </a:xfrm>
                      </wpg:grpSpPr>
                      <pic:pic xmlns:pic="http://schemas.openxmlformats.org/drawingml/2006/picture">
                        <pic:nvPicPr>
                          <pic:cNvPr id="2" name="Object 13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904"/>
                            <a:ext cx="2109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3" name="Group 15"/>
                        <wpg:cNvGrpSpPr>
                          <a:grpSpLocks/>
                        </wpg:cNvGrpSpPr>
                        <wpg:grpSpPr bwMode="auto">
                          <a:xfrm>
                            <a:off x="1520" y="14474"/>
                            <a:ext cx="8572" cy="1523"/>
                            <a:chOff x="1520" y="14474"/>
                            <a:chExt cx="8572" cy="1523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16" descr="CH SEAL England and Wales"/>
                            <pic:cNvPicPr>
                              <a:picLocks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79" y="14474"/>
                              <a:ext cx="1513" cy="1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17" descr="Companies House_Logo_Black"/>
                            <pic:cNvPicPr>
                              <a:picLocks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20" y="15017"/>
                              <a:ext cx="3010" cy="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7239B" id="Group 18" o:spid="_x0000_s1026" style="position:absolute;margin-left:2.3pt;margin-top:-26.8pt;width:428.6pt;height:754.65pt;z-index:251657728" coordorigin="1520,904" coordsize="8572,150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rScmwNlIAADZSAAAUAAAAZHJzL21lZGlhL2ltYWdlMi5wbmeJUE5HDQoa&#13;&#10;CgAAAA1JSERSAAAA5wAAAOgIAgAAAJvAZKIAAAABc1JHQgCuzhzpAAAACXBIWXMAACHVAAAh1QEE&#13;&#10;nLSdAABAAElEQVR4Ae3deeB9Wzk/8Mo8zzKGMrvmH1cSUpIpMo+JTCEZSqiErpIhyZQIRSGUKVPI&#13;&#10;PBORecg8z/P0y+v2vvf5Pu29z/nsM5/z+Z7zx+ez9tprfNaznvWMa9/0Wc961k3OvzMETgoCNzup&#13;&#10;0Z4He4bA9RB47jMYtgiBP//zP/+nf/qnl3zJl3yZl3mZ3uz/f/bvuZ/7DO0OlfXTZziuD7te8yd/&#13;&#10;8ie/8iu/Er6+8Au/8O///u8///M//wMe8IBXe7VXS5l//dd//bZv+7af/umfhs0v//Iv7+/LvuzL&#13;&#10;Srzcy73ci73Yi/V2zuk5ELjpma+dA6blZb7pm77pEz/xEx/zmMfc8Y53VPK//uu/7ne/+z3+8Y9/&#13;&#10;8pOf/EZv9Eapi9q+6Zu+6Z/8yZ889rGP/Zu/+Zu/+Iu/+KEf+iElf/AHf/BmNzvzacsBPHx7xtoh&#13;&#10;RPL8x3/8x7/2a7/2u7/7uy/6oi/6Du/wDojidLmb3OQ3f/M33+RN3uTTPu3TENcqA0ff+I3f+H//&#13;&#10;939/5md+BvWVjzrA4Bd/8Rf/0R/90RT7h3/4h/vc5z6PfOQjn+u5nqsqnhNzIHDmEK5A6T//8z9/&#13;&#10;7ud+DvGDaje/+c1f//VfH+4+6lGPeoVXeIUnPelJb/iGb3ilaEt9xVd8xb//+7+/x3u8R8u7CfL5&#13;&#10;QR/0QZ/yKZ+C3L7v+76vV//2b//2l3/5l6/3eq9XxWDwve9975ve9KaVM0j88i//8q//+q8/7/M+&#13;&#10;7+u8zuv0ioNiV+HjGWuvLDrSiLL+3u/93g/8wA/80i/9EmLp3Zu92Zvd9a53/fzP//xv+IZvuFL0&#13;&#10;xhSa+hM/8RN40zExDpb/yI/8SLAWZf27v/u7V33VV03VX/3VX0ViX/d1X/fGlp7jP3z95E/+ZHvm&#13;&#10;3d/93V/5lV/553/+5//nf/4HimOFJc5S3Rlrr6DLC77gC0K1T/iET3jc4x73Uz/1U8Had3qnd3qB&#13;&#10;F3gBZPJKuZb67//+73/8x398nud5njFvSjJTEAub4n/7t3+rMCTGFeAZUHTSW2vpSvIXfuEX3vEd&#13;&#10;3/GlX/qlbZ7CcpLcx37sx2rzwQ9+MEnuSumrMnWVygFI6aLlfu3Xfm1oQVRKgd/6rd/CALz3e7/3&#13;&#10;ZHn4itA6/f/jP/5jssCLvMiLJJ/4JYFsI71OfPTypV7qpcZVNPURH/ERdoKdUyir2K1vfevb3e52&#13;&#10;hj3QqY1buBpyrlJa67R19D/0oQ8drzFC+JZv+ZZoG/oKS/Cmn/d5nweTxiXlILE0A4o985nPdHz3&#13;&#10;MiHPsC2Zf/qnfypBbvt/z/69xEu8BO1YL5/093zP92AP3v/931/Jwdu3equ3wmYM+GA6NRvg+Z7v&#13;&#10;+QaFL/fjVYq1eEq4aGknERdV+/Zv//YHPvCBf/VXf0WTgP7RAAzQpdDiwz7sw776q7/6W7/1WwtB&#13;&#10;8+q7v/u7iXR3uctd8ghrtVD09Q53uMNkg9/3fd+n/Ad8wAdU+5XA4BbJh75f9VVfRUbE1bzKq7wK&#13;&#10;rvoDP/ADF3HJ1cLlSViPq/AHLd7lXd7FKt7rXvcihA0gQPrx6ku/9Evlw11pxzpEGRSrx8/6rM9C&#13;&#10;7fCslfO93/u9eFAKhMr50A/9UNyCo79yJhNv//ZvT2nwR3/0R5Nvk/k7v/M74bmvu+46+wq5/fEf&#13;&#10;/3FKjO/6ru9aUusyvbpej3gV/lAmmPFJn/RJMPKjP/qjCeYdCP/yL/+Cet35zndOJrsApLz22mvp&#13;&#10;oXqxnqYgw1cwLpCxyFvEqR/+4R9OAQLZN3/zN2NSX+iFXkgmLrlXHKTRZnqMv//7vx/k16OxGYlh&#13;&#10;U/RWpsQf/uEf0gf/wR/8Qc+8rOmrFGs/5EM+xDJb1JBShJCytq8x0kUmQ8aS+WM/9mOv+IqvCO3u&#13;&#10;ec97oqAUXr1w0jwQaMFQ2V/8xV/s20DL+oLx7Avf+Z3f+Wd/9mfjupXz8Ic/HEYSAStnkIjmoXZU&#13;&#10;f3unO93p0z/903vOZU1fTqzFU2I37373u2MTJ1fO23i6MMZec801EAXP0Kngl33Zl8n8+q//erJ/&#13;&#10;WAh2Mo8ErwtP+ckeZ2Y68Rk1PuqjPmpQ3hhsFX9ve9vbYsrZQQYFPEJl9L7ybbnszMq5NInLpvn6&#13;&#10;jd/4jY/7uI+jtyJZ8wR453d+Z1I5/Bv8qE6/6Iu+iPPAX//1X3//938/xlRh1iynuaWVyQOGcMNU&#13;&#10;hkZCF9VvdatbKYChdIIPWtviI8XWt3zLt9DUGhseRst8FSg0bBiJf/7nf37GM55Ba0EBMujUjMw9&#13;&#10;h0Ne0co98YlPZBwxo0Hhk3+8NPuPtPS5n/u5VKFPe9rTMimafLjLvDSe4/u8z/vgRIsBUOBTP/VT&#13;&#10;rSUrLtn8V37lV9BUKthxxf3k4CI+8zM/k/6LsIiH+bqv+7rIgkwVFHMyx8MgkFFKvNu7vVt/BfVN&#13;&#10;in6jZ16C9CXRfBFfMJT4gd/+7d9mOA0tuf3tb/+ar/maSM6YtFh7ZJjaKK8QKmzrR37kR+IcUFNS&#13;&#10;/LjKPnOofiEr9EJcWeZqCiwavB+x1+PBYIiVh7X1yhmCU/JY06xXJ5+4BDvPFCL9IEiv/uqv/lqv&#13;&#10;9VphPYlHLLRO+fEc73a3u3EarHxYi82tx2NOYGxIXYMREvIg4hu8wRvA8rzChTtPWKfZMvpMBxVP&#13;&#10;9PG0pTHiOS7WAVrQJ+BbP6K005/5FJuIYUV9q0AS7FP3uMc9JmWaQcljeyQyvt/7vR+7Rg2Mnpj7&#13;&#10;GIsGNXMylWGPsF3f8z3fk7PYWCFddU80ccL+tSQnhlm0hHWUoqoEFMj6hCc8gQ2W/IRteMpTnkKH&#13;&#10;hUf84A/+YEtI3/nUZ//e673e6y3e4i2cvyd3XNqQD3vYwyg3WNp499LKmcjnfM7nlDejTUsRwdvG&#13;&#10;X94/j370o09ujhcM+ER3G39CaEc/kPF3tTzbKRLLvppXRCtef3ESwDyQupYYC04IGs59nKuzBTPQ&#13;&#10;h50dK4ct2toTLvtb+hBVbPLv+I7v6PmnlT5JDoEbIeM7RFyksf/ar/1aC/bFX/zFtRhYXjogv67/&#13;&#10;r7eXIBFnCcovluro75j0AIEypGZHIcie8kqv9Ery+eJA3IFtpUoeeeL0sJY6kz32G7/xG4nSTsao&#13;&#10;hAZQhprCZihWqRS8oukcFLh8j5S7BDUCWTHrGHe+ENHu8dllc/mYj/kYDDEmmHZFPnb/jLX7wAT2&#13;&#10;zNvc5jbhBxyFaAaBYxIpsQG8VVgK6GUvnxA9CWuWMLwsTtdbnAAVHm0Dcwn9rn1OaItSxRnFr7Ja&#13;&#10;YFI5OXHtxGgtAyzflIK4wBiIS5deOZWAyigKcY2fa2Ve+oRDJj4MFHkETXpA9jxel5l4HCBJqB0O&#13;&#10;0PprvuZres7xp08MawGUTiCnXoDLnQXiRsfewe1M7Cxdf3U1pNkF0Vp8VPEAuHyAYrseTB/WivZh&#13;&#10;VhzkH/PjaWAtMULo3yQcrQqvEevB5j5Z4OrMxET1ve2SEQY/WrABN8VVl76MAMCvt+uAjxxoJ4C1&#13;&#10;9JGMAjwEqHImoUmqUAAXSxMkfAWjNlnsKsxkbsDfgxtW4Ra3uMWAv5d/y1veEtw462At6LMXucgd&#13;&#10;G+iOHWsf8YhH8NpGa0EWF0sXOwlB6lumBOYGQSkDcjJZ/irJhIuoLB8xZxEA9lnjoIT0ABqikHx3&#13;&#10;Otn8jNu92HGmjxprARTKdsARjftjpcFaSbS2cs6JgoAAB17wUQImk4MYXpafbieuYtblLKIL1dox&#13;&#10;JI4aa9mxqMo7mCwASwF7JpfTnk9bOTAR9bfnNK9LERaRzOxtjCzegGURptI2oAUUC/S4LMA79Xnf&#13;&#10;1kIcNdaK5hPLClPpIBnTBWP1EOpEI24LEJe+HYwTlcJnfMZncFzkhRzS+7M/+7Nv93ZvFwcGUfID&#13;&#10;8+/RwuSovWeozdkUEgODMwNW8Sfv+q7vymtWPCo1JFHDSefV+TcHAiy9HHCpuiAr4SxVHFOOLySW&#13;&#10;huFt3uZt5rRz8DLHiLX0rHyfiVagQ8xCAJht3WoBptxfCmScvBBgNszKOScuhIC4NMG9riaZvEPk&#13;&#10;wupHUuDosJZph8nARYXLAYRRc0cBL5lcp7W88PlthwCK63HJGYXNJZORE4Qco81HSBeOKwKHfpEq&#13;&#10;gMWca6zLCvqVb7QE9LJ8n0GcQocYAaBnlO3oODM9ia+4XqwCdZjLHnnSIQqM5062mB5ntry3YkeE&#13;&#10;tXh/+Co2hoTL2YCikbKWTrFgIQoKTMm52Nm3fuu3FuNVrw6S4GCOLBlt9W7MfkypTE2VSc3EtZLS&#13;&#10;lGRZmQdP8JhhTWRiYHTk38gAgb7ynTdyBh12Mlj7JV/yJRQLBx/qxACOR06EAfDAeAD0C77gC4TX&#13;&#10;8gSFqX2ED3nIQ9x5uOSSi154p2mh3gxO3Hz5Bxq5viiPouIQK4t1Se8iuhI76dwg9CSTL6wQXEjs&#13;&#10;evFud83bvf1FWV2xIwhCAttAz/j0pz9d78Q1XqAweG8jWbWj49V8YaqikQHNuDxnbgjDqpPcsDyP&#13;&#10;Xq4OnADLCR1ZKiJEM+8E0IXIn6IKMDKdWvvKrCjFfiUepKnh2Y3U/vt0UmMPg6MZAMXth3/4h7OH&#13;&#10;C5NEgykca2DHljgKrMVF0RWMQSP8ny+zVed4z2iOrw0xGJfcbk6P53Hiw8tgHtyNKyr9cWV6FaMo&#13;&#10;/CsE5X+dIfGxqkwRs8nkE1yZFHnJpMjL93CQ8PjIbndSk605JTpFYLsxHmNjPJ8sfySZx4K1wrxc&#13;&#10;t8HfIHbwsAqBkRBcy4l9RAOK2u0IfPaJXtyNgFiGCMXBL0jGnzoDM0h+q8nECCaTz7WbjjAwYmjp&#13;&#10;mDNCOjtxl5zTlS+3nh5+yM89Je3MQuX73ve+NUG6KjQ4TEhl7igBg3Fl+NqOyunLAI4n+P7wWEtv&#13;&#10;IKYUn4cvFDzrEUGtMMaAjDWSVtzbHa1WNfvZn/3ZhTp8oOTruuJ4HfeFPayj4q4wD3UFQRpxblRr&#13;&#10;lSgn1+RoBI9LW8JeXXEELH/VNaNgSnIGsoXoVsUn2hXV4NYTGWFOhoGfTY3Z3Wf75F6WzPHwWPuF&#13;&#10;X/iF5WyfgboN883f/M07M4DEskYumcZ6ryyVs7hb3l0/U6jD1JlmeVjTV7CFYlHW62hOLbcZuCfP&#13;&#10;pTgi3oIchtcvUib/zWlnvTKYHHob0qSDYlELgFDbaVGZ/eQfWPNFlW2Fco9s0AUfKQfKUhVRFgoK&#13;&#10;p+oi0nZesBBrkwRdD9oJV9wsi+bZJ1rjG4V84mutH1qY9kXy+E32RXOMBGIDVIH96C5uge4zpIv2&#13;&#10;wGVH7P6EGxwOax8ZDrdTxLu3yUtQoCIuwqkSRTWSrKkqo82kKVb1wpdg8rbxKr9Swp24eFk99tOm&#13;&#10;WrAi+DSQORaT7342x6JeWGt9ErHeghotDK6R7BXpm2pmR3qu+9///rUqorFrDJTBVoilvnIq4TSn&#13;&#10;PaBUdla684ZOAAtohPCyG0Sq2UECEjOLELYom20P0hsGgEpkzERWj+CTW734Y4QtpkmF/ZoCnyUV&#13;&#10;q4X5CVMTWBa5omrhqmkbiRy5v9+A69UBEwfmEHwScXDndYeFm7WtsfCEnrmttAOxsKoUVZONOxB8&#13;&#10;kUagNs+HeEdUxc0TeNbXeI3XcCMJva+tEsGuDwNaO76j1kXOsbnVKWVwL7l5Wl/QNO3Q4KK+uG26&#13;&#10;c5mOAoImqWPzXjZv4cBYy1OWDL5kGjSIW+EmUXGYhzPj35jjGwmPL46Lasbu5I5mOERGdI8xXrMQ&#13;&#10;ZacJBBsGmzKSBmnGYMGKIO01hoE8MC6/Rg4oYc9oTuCrEMgQ+NwBfDyuoQfGWgCyVKX9GUAZle1K&#13;&#10;+MHblR4Jc7XYfBhSl56LXqJfDiAfh/CgBz2IVbZrZKvu3hJoqj1mOw2UElDHLsLROrWLMJNWMVoK&#13;&#10;25wrgWVcGIdGkGC0i0SYAr5qzXuhNhLCf1iie2CsBeXwr4TTWoNAinxDHirLzRi+K+XAgEI4bOW4&#13;&#10;LuSgyWJHOLbbXl1m6ozugYocuuEWQTCz4EhQDpwUHeOprZqDxHaOmeOoTcK5sdqBvrtQ6VT7FyYO&#13;&#10;jLXGR3edT87S8hBgEQy2XJ6KjuYtXnJNiCmsxUx3uBD8qf0TElhlNkkg0hQFKBZtAKU9KrXcmZVo&#13;&#10;ZUj8M3m6LepXWCJNi0DwPvKknVRVS6cD/fG4/IU5KHe3DuJYaFR61z7pY6i7tvgsGefhsdbgzJ/p&#13;&#10;iLtMQV+0wuaiBgOBW5XCABCNiTvuB3f2FVFHX7m55Gsi1fV6CYqtt33bt2UuYdl3xT7SaOEhEPmJ&#13;&#10;nQwPTfNAIfDxH//xlEfxt6yOoEVWKLu38scJsiCz8IClyZXLKezjTeHalyz5Sq8QckqMUuKiKdya&#13;&#10;DRgVoC7cnCFZaTBV+ABYS38E9LzgBl9oIcC6IdnSUh1s7gmlqVA45MdloDXhSvBTGXyNcYwlc3Lo&#13;&#10;pCjCVuJkiDg5T3Dt3AXDuRI6DXVOj5DeIV40leDo+ObSKdwjHhHmaJduDkPtYPEdHS5wtih4OQq7&#13;&#10;ijO1G68irKVLx91DmkmPmcKqDROQqTCgXw2mWbsF9OdoWKuFyQQpm/GzTLIbDpiP1UrKCvIiG3h1&#13;&#10;Sr0AffMIwzA8lIaQe5PhMaBgctztzLjtZ6dVd0lUj4P8XT8egNZS7/OSNjFzduEhYhP1CpLDaNnt&#13;&#10;q5tMvn9XwydzqymanVzgOomIMzMFpSzROkEgzAntlVvfcMzhGbp8U4PpCQLWqhsJFeQ/OdAM4n/w&#13;&#10;VzWRMar1TpenqdINyWX5RcJ7efthCRB6ya2n9421uD1cUe1RBythha4gtihEgplqwDmsN2c+r263&#13;&#10;1TgFftZV14s+PV5rfGECojAyw8vxqCiD7EAsIPqkWG8Ky05Fj6VmfxpXTE50or3WzDRuOFQg7dBY&#13;&#10;xeMx1ZlhF/W4PN/pT8s2ia+piKPjMhGKs7yprb/dN9ZaV4x8TYNWBY9r15YhkcPeel8xBmU+DISe&#13;&#10;2hISpXSExKw7M/FgUTEMpfHX4HtCvAq2clHFyofQi9AIYa5iqyb4OZTOGxzKg4KgWRDoo90kTe1F&#13;&#10;ZkBcsjMPogLbN9bi6DmhlnhEHIFnBUTkCse5hksevCeeZ7GdaJFvqln8XzcprYoTKQ8DuhtaNU5d&#13;&#10;oMf5baK7hWHViARQzG9ksiT2PZufGoHSEPe1oUesDVA3+lgavm+c9B1fevfXmYmjM+wiE306O03v&#13;&#10;FWstMAerQJyqnxrBZwKApmYIg6ls63F+gmBXn5LTfmfmKGg2NxxwiZq8ipRw3ZnITO3CvxS0VEiD&#13;&#10;2eFQL6x4YQEKxAEDDYMdbpQMvj096HHOI0ci2I+3YWrWOyALdkBry06Gndu/nWyvWOvrK5aZcyCq&#13;&#10;4KwMFFy+Lj86VPpOBeZAc1AGSnUBnDCUAqhaVwNfuOqTBTgxVmxC7xceUP5PVrkwk4DPntxb4/d9&#13;&#10;Ya05BbRTCmntl2sbPWDfzL3rJWm0NjIiILCDTKp9Ot1Z0tQWX+0Va/vRL41/JbuEELpsxonjsRjc&#13;&#10;VScpDJ0fDAdWqI9hUJ0FYSAVzVn1QRlSFH/W8WCYEgbGgkHFCx8H13Z3Vd2FdZcXIICG/oFDfYRM&#13;&#10;lYFRcDypyRxmBbqCJagpbmrAkk22s8XMvWLt5LiRSfbbKPwnGb7JWpOZ2Lg6x1mMlttRly983uLe&#13;&#10;Jv0kdQSb57SwpAwFXCmtrHr5EiypMv8VBjRbN24eqcgSOwm35ZnY2XJfHJQM44stKbAPCuzo8fBY&#13;&#10;m4mZv0+1rGRhUtFiuyMjgd0dQAgh3fj8NZ4siU5POkLAhm0FVmAQM2z6ow0p93gKzFoaZy0n4HLq&#13;&#10;oLQuh5sOqwvTOOPOGJi+ZaIJsV4sHeEfkNsL29ligWPBWrCgsAx5mDk99gj6QquFpgo+q1r4RSEG&#13;&#10;41VcNYe3SrXZE2zOqza1qLx44LTMN2UyLGdRxTn5GHpebH3k66URFOCluOXUIWKehSWYSjKj7AMl&#13;&#10;/nqMcOs1vl6tvWItqet+97uf8NSxhwfJpt9bPWcybE61eBRb5aZEL1H5aydQkTL098FQg2yuRKtR&#13;&#10;ubomvD4r9xaDwKp9TrrdZAP/WOzoqibji/o0B+nymKP9IJZRMtLX1sFI+BPosRLFGbS/6uP+sNZ2&#13;&#10;LGgSvPokqYEIDdyxVxo9Ya4a5DuS5Xemb7781maRngixqU43T2BCMDNmjShu3tpkCyQzyBrA8npL&#13;&#10;GW5cOKv50Mbcs8AZZPGvVGmV1g5uwX6e3+CGJfeEtWZIUysOycwJClbLTsWVQrKEfWK8VlVWE5Nd&#13;&#10;UuRgpX6ilAUISkQXt08u3kqZ4ssnwSoGc3PV72Akjl19EUMH+Vt8TBd6qc+6a3zy04KTs5aJGRPd&#13;&#10;2d9yUegmTEoxB2kvsNP0nrCWEspGr5kgAGTbBPvzTqLKXttphmN/uSfTeW2+2PQG/VStMUvYb5u3&#13;&#10;P2gB0cLbUOMP8rf4SN2Rg4iwX80uCTLtU640/rVYApmkMfe2O5GwB45N9k7XsVXhXSf2hLW+DMrZ&#13;&#10;oiYT0iLchaffeoJtNVUJMK0b42pt1khAoGqzJ7TfL/1co+XJKmQaKrDNNR6TjVcmWmguTjz0AjNm&#13;&#10;OQYmtD7TyTQf4vLBeMYznoH0asSNl7x4EV2RP2Wln6y+3cx9YC2+yr5EXLntsVrZ9ywCtIA1E6zC&#13;&#10;SlZBxAmXzO2Gd181Aoi1SGsn2CmKclfLSfR75tZu/1AVMU51mq3KiWX6bJb8iWPPg6ndGLQtujMA&#13;&#10;+JLHfWAtcyhhObdRWDaYgbo4cSgBhKYQ1Wm/+UQvGWV/5TxircnyI1G544MafCuiPS/E3lelUabN&#13;&#10;zQqHQtn0229LqXnNTyArbrJyzQcd83p4P7+vC0vuA2s5EGLV4S65VaA9ouuQIpAFmrQzIq763l0+&#13;&#10;aNu9X2yf721vRYdKsHP2TfZOi765auKwWAvIpbexCYkZHBoHl1pPzr1nOhXLnlf59Jh7xuN9YK0D&#13;&#10;fYCUHhFXIHNNBq01KadAcGECgPiLBQOgfrxtXB6zOU44ARf1jo3bvP3DtiDOtnSLxU0BYGfVFk0/&#13;&#10;+XgMpmyqOhYH6CsT70cvxOuNR1g39CxvZ/O3V8JidwfTsZDEbEMR5idoln2IOnB+78QXSm/ozt/Z&#13;&#10;LQe0ObxbqM3nt7CopONv8pUVespTnjL5an4mfSeFmu2K4FUt9JtumMqCrMM5i9uaAvVWwmRhCQ1M&#13;&#10;z1wvjSLSi7vTDqpV3ITBwNpFd+8NOhLnSNXIy8etgTkqSdXc9/iQoDuMR5zTN48WGXQ6/bg54m/Y&#13;&#10;gmiWRc4ZM1vu98pMT3JGLhZ5kQ81ma/4mRktTRfhoYtTigaqz0s0h2ujqIHNopv7U4bigmpsusXV&#13;&#10;c9GINNvNh6UZ6KOaTDM7M6GHyiqAVcDdURTGvgB6eL/9SGb74BAmQbDFzK18XYgabtGQqI1Wx5Dp&#13;&#10;GiyfvReq/l6Oz3FJ+oq5zWm7Rg1CcCLeOOuwykJB3nbF7PaBTab5K/arvqK+pCNPYfh6t7vdbVWF&#13;&#10;2mRHF2bug0PoC7N5GrkKeeD+LKzPDGkKN2/WJXmLGkEjF71aNR8TX1WcMOT6epSgn3LIVg5BExLU&#13;&#10;4+YJArEbQPAqCGS/uX9mywZTuwiOwnh+SxzKUt391RJb9wGaHtuFeH1UBehfyEyZCW4MHOkOqdWm&#13;&#10;5zY7FwNQ4Q+D+ToQt6XzsuT93iGOLIMBds8pmzPhHoMyGz7O5wcGcPAoCAXrn/z40wiY84hjxkS5&#13;&#10;9saFeVu5OmTc9SDnxGgt+63QxawcbZT97b4WOooN1xJ/lriocTtiwUl74/w1cqxrd5MokShNkVBd&#13;&#10;blLNQhGmrHrcVqLPhXRldhQyM+OI+CXyUXTxP5jT2joWYkLn30yk4xGFfBD1tjXUZe0MsPjIHy1k&#13;&#10;BfszW3hkKN48MmzJHbqbaw8K+j2QE//qizr1SgJF7w6crDD97bbSPEWzxMyTETH1u8jvYowMvA4o&#13;&#10;Dbgv+8A5tntcYD85J0ZryRPcPnjp29OioDzS1+KxNlxU+qBFLQj3W/RqpXwoEh/21GIRxJdb4zxK&#13;&#10;8HqjBcsjnfQWd0sfJ7TzqH1yVXRwzitiVsXl98LjNEohJsJv/GqfOSeGtUAjIpJp0TJvHhZWgBYx&#13;&#10;W+lBgvgyyFnvEQfSRTE8CbxZ1BQTnTNk0dtN8oOpDvo6srS29Wv7NxnhnLqnh7VmxcxTc0PD6OqL&#13;&#10;aFX+Sgk0e1F5nN+iVyvlkx1rm0GdXChdLeAUyTc1L+aAzQ+Qarwn0gWeCr00BloFUQnbCmrvHe00&#13;&#10;fXpYC0FZwnAIrvFCM9iTHKw4wk3ARBO0qDpP80WvVsov1YdaPH5otbrgQhgvlDXBkjhX6mJO4bJT&#13;&#10;cksg8GGvl+zYOQ0epMzNDtLr2p2iUu5owQKyKzIeIkg8abqOc42Wg/qLKmJAF72an88frd+Vy6u4&#13;&#10;o6x2etAvDw1quPmNr1Syi4Dgdoooa74nhrWoVJzwDR25wv+xxM5U3CxaXTxG0blxGfraceaqOa7c&#13;&#10;635qPOB6C9jK8geSTzan9ewFtpjm+5HWuBHzXoppYIvt76epE8NazACHkoAGtnlEKde4aWs/wK1e&#13;&#10;6IkqTWNK71GPEshwJ4GQqb/dYpoGIApju9155cYuAbe7C7Tc4sgHTZ0Y1vqIhZgCxAl/JuojVqsN&#13;&#10;r/jEdSxhizd3q2US605VSCm7V1+GfNw+OTwEBGP1t1tMQ9mwBJzI6Gi1jP+pwN0tdrTrpg4vjREI&#13;&#10;MFhI5pypwiFRdaL2iCyiyVPF+buJGgGLGS3m5ADK8j75dnkmUZ1OjajebbMmK8yTn5StIh+h5SpV&#13;&#10;7RgMl3nOX1yoKnNbCX3lpOpqr57eVkc7b8fy7/RHYOomn3FfbIOTV2+PSy7KQbo2dEXgErCocb5g&#13;&#10;a6+BK/fQTi3zmq0fvOQ+Qaa02ZA6bxH7eivNBOBG1M1p/HjYQp4yTY47mBbBmy4ryYUMi6Y/yDf4&#13;&#10;Qc5BHndOawkWjNTRCMJg6wRHrSVagt6wPFmhJf5WY9Anx9LS/5PNgR71YnZyzeqiwhfmG8miMptc&#13;&#10;v0Xi6bxBdeFg8QruCgKFB5WfBHyND+sgf8NHsKovjgvdwz2btURpkee0Tw/4wAc+0NZi1OU1EYkC&#13;&#10;S0NVh23zxRGK5zntbFpm13vFDKl1fNuDmMw+hB/tbgMOLLrSupB65mDi80Hwdw+hu4bUAriZPMYk&#13;&#10;vIT7LuraJVaTVU4uk6Jw0Rzn5/O5Q57Z0lFoTksqloWP4tz68gyZ39raJffhFS6kltsldg1F5BlE&#13;&#10;+OA+bHeaue3uq7Y+IrLSBMhhhTROOnWdsIIFKnPVBLKxaADih1dt7QjLoxR1txdsG1z4vGju43yf&#13;&#10;n+j3RZAsqXFoHt3RhuvgzMDpZ1xr6zn7wFqfgRUZViwRvxA5NROfUgKLepyT4HZUmMFxLlW0U5mr&#13;&#10;JkhFmOPJrrmc98Nh1ZaPpLy9HfgLZjZZ57goxVqRyYlPZoJ8OSLjFpx1jri6Ognbg0mYrLjdzH1g&#13;&#10;rdDQLpAhsS7YqWmwuftAQz3OSdCN545i3AWanSoOrzlfoZlEI6rfIkWDAWDESzM/WXftTJ2uXXel&#13;&#10;inZdPsDk+CYDpK7eXVs2mOyFj0KGMMSKEVGEqWrqvve9b9UiaYiGqsfdJfaBtX305DB+hra7YKyc&#13;&#10;U76j4ka+XmZO2kbHVwzu/rDp1xa9exzBYAArfeJmJj7RN7HrijrcA+7SrGVGdnvn/vtXygZTXvQI&#13;&#10;5uiFtRO2YKacKxCLKoz68AGqx90l9o21GFnyE2yjQ8CMogEUQIKqtzJDR557rGbizaAYxwaC4+Qw&#13;&#10;thLY3buDOvgZfRlwv+ewl9lWmsW7hF0AFxqelkkXHeEmJz6ZSVdDz8hATTjJjR6UIWJMoCzRJSLa&#13;&#10;ZMUtZu4bawdDZ6FBfddgsKodOkgSHpBFW2Q/rKerIlUs0lzaYNZ+W2ikHcqjjJ81dYkLxFZ6dNNC&#13;&#10;wUqCxhBP5aMVUK3nr5RWt99AgzFgYPMtI0SdvXqlptYrfGCsXW/QVat/ZN69Hsl3scB6fMISnswF&#13;&#10;HFvBIY248CJE3WbYEcdcQ6Umx4AGLJuQhgL4hYnq7sKSmxQ4DNbakXQl7kD1BaxNNn2/udtRW4Cg&#13;&#10;f62Vm5+gJ0c2qpGe4G5St+vNb3BckgSTMwHi7oJd7j1iQG0Ms2DoIftzlHEbQ6eRfYJz0qIamfTc&#13;&#10;4cwAPqf87srsG2vpE4TQ9C/acYhh1F1vhiS5WifKwmoEx+aelXo1P2EbVCODBGF5fjuTJR2gtUXp&#13;&#10;/ibLbCsT38npO1PofUHfwbzmP/qgA/jgo1g3u6JQQER0FPOb2rDkXrHWdRhxM+VTwlSDGXVLOJOB&#13;&#10;gKp+qcn8KTmPyLMMwuPviGOXUZdVkQCXaZCTA7BOoidWbbDK0xnhKdMy5dFO2Vk2HbxTzaJfEc7Q&#13;&#10;U/krJTAYSDXVjVpgizUnTrjby21r1JoPechDUI0N/Unmj2d/WGtKPOUY/cZHDMETAXYKzx/3opJO&#13;&#10;XpJy3lJPMj8W3sxMuLVgEfQJ42vc6MHWn+tKMyrOtUsCfmYOckkx+2FwdhFYi9GnAVgEuuX5LAj9&#13;&#10;0wyCMd1hQ9eO0KpoQ3Jkc8HC8ka29XZ/WEuTJ4A7nNZ49BSBD33oQ8f5K+WIEcDdgibOIRUx0L77&#13;&#10;sGSNJ18x8ERgGvfOh7DHHUxWr0y6WNbs3AudptgI6aqrwNYT/CoHKJt+3RjCecC3W9aWycghX/7l&#13;&#10;X14AoYjoxyNwud9ybUNxNTszsT+sdb70Y2swPuiF0x9krvTo2KrrwvkxFa4gBpOOV8sxZgn/hzdl&#13;&#10;Dl0u/tOUuVxowO0hReUTvLz39d7qtIyrsNMd12jhekrZMeTZhvgYEMjSoBDfbk20fEs8kMatbZiz&#13;&#10;P6x1oyVd9KLhUiZQgC96OycfmnbDDy+wqsUq2+++nIkTlqE40WqqEugKVod0crvb3Y7bnmOEPflO&#13;&#10;d7oTOx+3CsaUKpmEwuHpZ/a+ajGsSy6g1h3KV1fX8EDYishf91pj86wUQgBrCz5OOVLKYMq7e9wf&#13;&#10;1jpfihIM5iOcQRiTa1wH+Ss9kgkqlIUcps1BdZdZr3rjHwfLOa53OGm9L2IqIA39w04tt8bJe7Pm&#13;&#10;a8/0EAzuSvVqvQRSyuKtHRSXu1J9C4h/be5bhsed9K7Xy/xa+8NaFwi7M4bI2QdHeWmbYj2F+zni&#13;&#10;+6s10jAV98waVL2Qqwh5FJZpDQFe9RO7rJe45LWV59jBDcPalhNdWmT4NBgep8FuzNtcSNJg51k9&#13;&#10;8vSn/GGNz/YQtbEtVmTOuu8Pa42GKA1pqP3YF6AXRvaaa66xKma+OT0Yz9Y13DTtTLXwpq7hpmZ3&#13;&#10;iFeg73KcqLfuvHCHZmH/uK9BDuprXbmYlPBeTW0xAWkWUTig5o7IbiLMboDTg6Fu+Ei8Ria24nI+&#13;&#10;fyR7xVrDchFaMDWLR03jxp76bBg+adE5O39KVbJ70gzcyrgzc5dZFYEod5z1biAl4U0K4wgSda9j&#13;&#10;dKf01bD5WmB4OnlD1B1ldKi1P51dnW0osGw9QYnLf23rzS5pcNMbslZdeOXRIQog/CJJHy1kG6tG&#13;&#10;ZHJ/ma9aqoqTCdxeOSrQYGCsezGcqKu62Y3chNzz56SpYHEOFAIOYrOw2aiccZOcgeg157Swdhnn&#13;&#10;kuu5ibZdiUF7SuXnKNCs3Whf7dSKMRh8CM1efeeXYPT+XyGBUG1b5Jbqx9WFQExoKA9oPBl8ralh&#13;&#10;GChxcrfFYDGO7RG+cg604WvwlaC1qNHidO2cerW7BIGBrLK79pe0vG8OYdFQON2SQ6O66kqrReVn&#13;&#10;5ls/R3bskPRfukAmqajKRp92nOyYszUMaYUrO00IzGKXevrTn95nbTr16LjAwmYM7NulkKoCayco&#13;&#10;Kxe5zEZCWGQAX7vHORUPjLW4BUb53DdIQqJVJUZwC5zkGufMZ0mZ/jV7StZxFxQaBsMtqzBgp7h4&#13;&#10;YeP2sBBOn/0YaH9xAgRZYjulqfCETFlgAqaWcWSLhBaI2FOWCHOkFAzefCF1yeqs9GrfWAsQIaWc&#13;&#10;UbjOxNzqUMOolTXLkuziA9gumC9E4a+zZDHw1phgRKsUk1VxDwnISmAFEBqryUH2mx+oqFda75UK&#13;&#10;WxHmRt+6WeSYQReEaVmpza0U3jfWGjSbOOIaIcxf7gcMOX15eA9t7pMwho41iARDbkB3U8D2YD1i&#13;&#10;lRC8Oq6CbyOx8Zni9LNraQMbYJ9wnqLMig9uH08/GXxboTYPp4ttiQG9u6RdqZZ9Szzw4RAy36AM&#13;&#10;6r5Fdm7Q+JLHA2AtYYj9E74+9rGPDXPmmg/m0ywM3AIjlGbJoNd+5agV6ZCLPzQCOUpFRbG6RBvP&#13;&#10;vkX7C7NFFzPjsYmsqvEtPKuEC03QVL7hMJVyN85T46lRb3F8wYtTHcR6QiDDnaed3dlR8focEenO&#13;&#10;GFmi1XEIUK4hOtlUTiQL18nNePA7yjmA5gu4xQ9SG8W0TdKnw4fEzPTUSdYPm8+liE2/FnhHCQtD&#13;&#10;vaC7tG8X8fZKGr+Ib1nk7KKK5aTnEvvA2knTTjXBMmcT2pMRhtIOCk0JRfwXlEtN5sB1q6Fpovoa&#13;&#10;p3a9EPvxKlimtIbjD3dueG6a4qZc7gEpsMW/0NFOLkO0rW7VKCuwdjYbDy8XI+gdh7DFTuc2taPd&#13;&#10;sLxZq57jhjRG4KC9t/DuHnQesegwnu3u1OsD0wutQiCFwCf8Bm2Du1DNLppkG3oLgzR8JZpAX3I3&#13;&#10;XtAPHqNM86cDJ2wev/KjAJZaS2R+0OOeHx1WAhvF4hoSiBntngeQ7g7AIfR55pOc5VVDRbVIz9Jr&#13;&#10;bTHt6OcnyjO/vkKPzBeW4AQyHoTHIBGbRf7B6w3Jpq2YHC3YMHXC1FUDzE5lMqBPWK+j7dayD0EM&#13;&#10;37LdZue3dkisZXJ0StZlPvMHvdOSZU6Du9hHx4Lu7n3veweVkZmOuBgDfF5h/PKBmW8Xqji/UqGQ&#13;&#10;81Cv5LNs14aRwEmnQRIPV5VNfLqXD2yNtxiGmbNeo/ELqxwSa31hwdqUE8KFY91PAdSXfc7AuDXm&#13;&#10;PjKI22NmKlCCBh7OKekaIjqgDA8u4vZoA/qVeyQtKipcrHzcsJKYh26SjWss+QYzrcG0mZL7mfWq&#13;&#10;vTgW+g5ctfqG5Q+Jtdh5N6puOIFdVHdw0ydUHJtDHOcdZPKXvJhOXZlTmQIhZRLRCr8JXuUw2eN7&#13;&#10;c8cZBpGIVtVd55E2cbQULH7k911M7cI2GQ7og0Vh4PI793JhxX0W2Pmty7Uw4wQLqmsmiC9FYMZl&#13;&#10;5OCiCNolzE6W2W4mwb+H4yK6eF9hwHQORGYaj3TX74bPrW+8f7DmeYu+QuJ8n0e6RojBkMYxC/Bk&#13;&#10;CJSmcyVmpQBBMLe+FS9bFfeTYBekzyI+AriNx0PDFsIXOVUcDo4LEphDoC5w3s+ohr3sc4uM+wKC&#13;&#10;C43m2MElAWfjNneUY5wDkdnAMOXudkCJowMm+JczA90IZiODoaXK5+nsz9xJKN9upEhC2BZpanc0&#13;&#10;kQub5WbOfZQmmBHBbeZwt5DGSULdJnrswkZ2WuCQHMLMiaFw3PDqXJ5Zaz/F8HaY0cJOnVLfMh27&#13;&#10;YRyh7WMgu2CId2Gp7r1sJU3ljOSXsw4jCFUPidCBQ71tdlvpZZNGjh1rOWfxGaDuJuJ04X2TOZ/r&#13;&#10;TkKAgFj59phADCIXsoo1qnxh61GqVM5BEoexjdWJszzBb4OLAvbx0Y9+NEbQjufAv2t/gOVDuqxv&#13;&#10;eTIx2iENNUE50W0RH3EFyccmiWiqModKzPrK1/4Hh2XksyJumzMecd6lXQzxpJbu7rT/UV3WHkGY&#13;&#10;u5LQnT5BcidFB5msUNbbY0DZ6wd5EAo/2Wn5YWCh8E98NQSTdKdjTCTnaG8nq58z14MAqHJtw4W7&#13;&#10;JofRpDdCTKRPiMPuAbWzfUhJHxGt5dfsLg/xMCLuCQQsmcRtXEHpknC3sBnb0EnCOb0JBOAiqHIw&#13;&#10;5/4hOHQAW3ou1x2w3BKFGeo26WjLdceIfKgcittcw0GJWwI4VMYnkMkEflE8PeIRjyCTUTAd1dY/&#13;&#10;FMQ27Bcb1mNrnXViScZOtFgFh97+AxaWzO6IOASjdFRRcw4caKgMc3U6sAZZ+em5TmHJrM6vLoQA&#13;&#10;/QAHHRrZroRGI3hFDuryf3AGDjIP+3hcWAsWLIr9czTMqoTZYnkLWKRdDo31eE6sBAEo64MAGAAH&#13;&#10;N4sXB64isfyEugeFZntY5Uq97K7w0WGtqfJvKgPSJCdA2qWmQZV3B5fL3TKdKxg601yok7up6ROx&#13;&#10;Z9whoC/fc3LFMUPgGLHWmeUaTSSWOxggDhDX1ccuvGYaFbtyzJA92rGhCAm1zwihL/EXpSCTIb3u&#13;&#10;ZvTzHdajHb+BHZEOocRMnigC+rhgc9B2llW+BPMpUw3Tg6iHip3qBc7p5RDAgOFlXU6DmqYk/xhY&#13;&#10;i+KyKXhLOwvIbgdDj5c3dci3x7ylBmMjqznFqMQB1InG1p8CiDG9zPwol0GzV88jIYF+hpILwiGo&#13;&#10;lIwQ1PTpZMi75U3hfBORO+BujwpKx8ghTAIIfEWnCI30lnEc3Jl5qyR/UGIEv9jKOSfGEMAY2Nv+&#13;&#10;0oIn7NYlZfCV4Yam1m9c5Thzjh1rgZgMy5EKlXULWIDI8Q/WlsQm0xdmOA0KKDhyMeKokIBXvoD+&#13;&#10;eABzn+VH2/ndoxrqYDDHyNfCyPqx63L0RGXxsuWOTT2uQPG1Lk/guO32Zk4LVfGcuBACXDuErFF+&#13;&#10;i5ugk3ETxYMf/GD4cWHFgxc4dqzlWu9GX0qDfsc3+zg7ZGJdHvCAB4h0oLsFSoWPxb3j4As7ewCA&#13;&#10;5hO4uFgGSI51om5mVz1YwaP2VCyo0IWRwCo8kIaBaZdXB8dFvGxQtgrzImf15axElYNvq/xz4tJA&#13;&#10;4JBxY/OBSM/lV+XRWldsuIUKleVpX/mkNB53bOt4NYyaoBdMBY/Hfcac1WAOmLBvfRmPjOVEYg+n&#13;&#10;2N7p53cOMNMBn3sSj3GyoVPsBgjrBLMFvgpYz8UtnPO5K4ikvXpENABhnREvyQ/Gds1t0i5k52Bw&#13;&#10;Eis7c5DHrkMYT4PuRkQh4ay/cmEb24Tf4MN0yriOzjehKCIuvUKXpoUx1mTLIQaT6vBBC0UsLvnY&#13;&#10;W4fkSaRPD2uFtkLETmUBmkeztRGONwY6zxtXvLCoXWJtrsMETKBmLlsYAIE3EuBwnx0AbVDshB5P&#13;&#10;D2vHwOUFkojnRbdO3PnOd86V9kS6+gDiuJ0TzUFZn/a0pwlSF6HEjYufxmAitqvrHcgALsIfvDrR&#13;&#10;x2PXfM3h9PGv5A/eorS2VR5ry0TpMebK3FPL54ZVExL7vFkZ4qvKaSUEHpK3xHmzGvrOutPmcY97&#13;&#10;HEaIg6zjpc+F9RsNhrs0sj3/dNOXAWsJYa7S6EF51sNp6JsCKKsQX7e8ZIVocyGu2xEpy0gtdBEn&#13;&#10;unJQ0IVi1H8QUeR9ZuGGGMyAfLbZwbxS5vLoUk70jBgMm/FsfL24q+BQX3fQYoVT3mJzbqJLR5sR&#13;&#10;pNPVLYRDFRUjetneK2iYFIsMRUp9qSqv2MCJqnO+CVxNHXPiMvC14OvColvf+tbd6x4pRW/EnLnu&#13;&#10;JYowxXLLJxp8zEsyOTaoSQ9dbllVhsaA61Y9SuBrKap9rLT2qkxswz3vec9e7KTTlwRrrQGujjqM&#13;&#10;i4K0lWOoxMt2+QwdcgkceeVUfESCWLaiHQgLbUI8gBvu++YUC85tqFRdqZJL73BBeRShwGbbayX/&#13;&#10;dP9eHqy1BvwYXZjAZgZf2XJJ1n1hfGnWwpdXbn81TpN1uEiP8/efwy+egdqloqwGMVDj4H3Trw4Q&#13;&#10;9u3utGmE+Af3GLiVEb7idMUpXCaUNcFLhbXmY42xARwXXQTbMcxCurzS9zzqTtn+dpxmeOO5t3/D&#13;&#10;hIu0erR3HxjPd7goNobGwPbjZeHCe/oTOO1OrgGP7rJOoier2JHsvT6RzdOXDWsXQYRPk5XmILao&#13;&#10;QM93IiNUt7jFLQYkikOqwxfN3h2PwbjlKx2Lvs+I3LICQlDa2ejyfE7HR3JcgVjftshEFCOedkGt&#13;&#10;T/DU05cfa1EjQoxPkCK0i7ChryKk5G6CWjuOB+XJ7BzP6c7ueMc7UkdULUFBXFR9oIHkDqXED/Lj&#13;&#10;gTfc2LmuO6aJ8HUvSdWaTKCadhdHi95+lTQ2fpt5VMBNBWRQ5Wlk3ThbxSREK/XHS5a+/FjrpjAr&#13;&#10;bWnnxPRCO/gNw6KCGOiPsvZUS1rr14jYFeJ/xAz6LCPM5qpCQqIcFdziECfmMwGI1hJ4vFz3RHYk&#13;&#10;NuHLte++gjGqwVTfqau7CxQgYtoVXNt0d2x3bYzHv62cy4+1IIXcYnOpbwXxFRGCItCrc67kcerP&#13;&#10;yHAOXKiDRg4ATUqDN/hFzpCuHKy3ggIgej0Sj1RHbitHvDE1KqPr4Aa4KiCBGcUDYMHht+o9xKiK&#13;&#10;UZXYIfWYhFk86UlP4vU2yL+sj5fBNmaBl/+Yx3B+aBKnW9oxSlxeub7WywYhwid1nezyqZBcwuB8&#13;&#10;j0Pq2HjG54G6nvqJis0eqH7xEol9TQ5bnYTdUgXYQRBdymPf1anMQcI2oLDjFMsy4np0IeD22KAM&#13;&#10;FgKtHQzMLOSLvx0UvqyPVwXWZvHgqIvWyDG0toiob2pGGM9bn6kh32Bb4asygtVgzwA5lISsmEjq&#13;&#10;CHp79Jv5NNUZ2zrWIqvykfO8zV98gli3JzzhCYP8KoPWit+iE+BgQDWrd4Mc3AihZVw1SYtP5lFf&#13;&#10;WVCz2kHiKsLaQI9ywCkM2yLHOFtROCgLOfxlg0Cx6OcRY9IYBncAcygVMuxuLEoGQlt8dCBiRV+q&#13;&#10;Mom1TFZuMsXajjdDejES8hZbF+csu4JyAPp2iq6YjnApfjYPqj8Y3lXyeBoROLtbDNIM2d/9rL6M&#13;&#10;R5CiH0hfCCedwxhrIVZoKt9IZ72oAX/p+WF/vnKT6vE+G9NU7SvpNzkjbt0ui8V/5y3aj8l++MMf&#13;&#10;Thfmg+V2C5FLm0Q9rO1kC1dJ5lVHawfrivRSkfK+JWNhbfMWVtHUSuNWB+XhMRxKJj9r3KRgARwz&#13;&#10;v7MeHhystQ16dc1CeiQ5VxD0V0kzd2EMKp9YRjmAbGMqSFr8CryyW/on+6rwVZW42rE2i02aEbme&#13;&#10;o18OlGVN4EZN8zXwScXX+vZvamF8EVqMBMcUUlTHm5heB1iLcLpLi3dv/7xe1UJEoxej3komNDUk&#13;&#10;AhzfIF8ur3Ogqly1iTPWTiy9s/4+97kPJPOFMPawoBEUpFvI7VdV51a3uhUGF5+KIa5MCbQWTndB&#13;&#10;Ch3FqhK22Od6yaSRYSE0KLE7+dick4nK0jzwOihFx7ji1ZlztfO1S1YdRYQ0VQDlo4fiYE415pSn&#13;&#10;RMure9zjHgxjA6yNKdiH5lBrBz3FLWUZLCRsscFWm5WAtRQaWp4kw1XsnAgETuMWj2NbLdp7pLRG&#13;&#10;xa8FRrqlMDmCfPis+Etriw11shP2iVa0Fr1WVT8nVoXAGWtXhdjF5RHOyxPrcvF0D1DijLUHAPq5&#13;&#10;yw0hcJbGNgTgufoBIHDG2gMA/dzlhhA4Y+2GADxXPwAEzlh7AKCfu9wQAmes3RCA5+oHgMAZaw8A&#13;&#10;9HOXG0LgjLUbAvBc/QAQOGPtAYB+7nJDCJyxdkMAnqsfAAJnrD0A0M9dbgiBM9ZuCMBz9QNA4Iqn&#13;&#10;Iv9RznhjpyT+TUKUeNCJX+VpymO/hytxGxXEIiKAf5OSolI55g0akc9LeolTs2svuEsbgDKc+fMN&#13;&#10;jACDJ4ouJgFjSFr2dtBdCvORFZvA1ZpzqnQvI0JBSIK6rgQtF2+1zM4clRSYYMrVqTEk2pbXLN+u&#13;&#10;ypfI9JfPrpf3cQRfpTMqXuRcE7t/Y5rq41TRIDmnG09vhBukuDElE9Bbr8xXEJt8kJnpvgPmvCj5&#13;&#10;9arF91fge18mrWlzPKQsd/W7ZI2MH7ZoYQzYwWj5IgPLoK90MTEd7eYncA8Q83PDf355FJJqZC6Z&#13;&#10;kilU/8Ya118hcYc73EEmf2eZoq5Nu1e8sb2bj0P404irh0REJQ47QzRJ328R8poC/P1AU5vVVCUg&#13;&#10;usiZcXfiW8Qh8tQWceXtNddcI5Y1rYlVFPUqIKzAIVyMr3fe+pJ3Whvcgu9yg+QrbE+msL+w3Ndo&#13;&#10;vRp82qQK9ASkNK+O9PaM6B2AVUyzfHnTS00wCdGXvR0oK+hcSdUHH2jm5ivf/V9150OvOE67usZd&#13;&#10;ZoV8EmJ7+qUKlnU8JOAFw96acA+bP6NNeX9rFm51cO9E8vOdgdTVkUyLaxvLcaFEylTFJLgjuwy9&#13;&#10;dyd9haLYWHDI0OUCogTEjxd9KI23UAE+9XlyvJeZEGe1oIVbKhQY7PUEsvaK0ja6aMHcwGVw4rGQ&#13;&#10;QNHV/PnFogjGssYwI3QR8ev0z9h0h+ToXVMIUu9RvlnY395qIdMxftcKiU1QHkSUR3T1whfbGETP&#13;&#10;OmrSGjJQQ9WOCPLku4kDiGulvcr0bdcqvyghFty8wJOXLRpppZ0wooLRrXvd615qgVt66RORD917&#13;&#10;mwLKrX1yXGXnppx6C55acBjaCZW5KAFlXY2D7iifm8SF+iAE3N5dgCeKTkXLmiEloChNmTWi2JvV&#13;&#10;HdiCuczqumYBmH5pR6IqakSmdbRAMrNYElUxJZ1v1WbVvYK1bvj3oRgvQFMQn7ZEV0vIAVngDvUO&#13;&#10;Hlf99FGZeRRoioJWGYkev1r5j3rUo4KyvkHstkprafndF+SWIUGzKJx4LJ1qE3B9xtHtV1VXApYL&#13;&#10;qEqOwrnhNY9qCTcAX48FBdOBsh59LRa1sAeQAaGOdoUgWzchZIKqVEIamroHSY6fheHuXVhbjdf0&#13;&#10;5Uz+ILeIRa9c5BEcRQhcj+D6RDk+mgAtMk6ZuTGp2unkWSaU8tfgwcQu0k7B1gi9qvlWC+MEdLTW&#13;&#10;WkAsUOjb3OY2YIUi5k4nr2wGzWZeCLBrKmuOSvazUePCkHLLjrSldwsOEgBQqSKkWcsZQ0bY00ab&#13;&#10;zBS2pm796VP21smZKvX3CtaGPnuhfhrShKuBqmgSHSjSNZleDCzGFXsBaSBz+Y+E807MYJqFuC7y&#13;&#10;Rk7EbHnrMtqapzPI2TdoJHgp08dKl7zVuK2c9bYPkb2042IEYQjwyZGKDEzOxRqgwTAV8+N2D+ea&#13;&#10;kLJO9QdDmnzUe+gTIKcAnMAeCHCwQp2WOH+XgE6spRgeLbi5zGDsN9t+jStn8EKi2MHW3QvZ7dIS&#13;&#10;NjaYOJHdchKCpS87Cl5OziuZqDU0TTpbSJW+t3PWpalqBymsdCVk+phcPS5KXMHaKgGfku7QrLdo&#13;&#10;j/i+PBrNOPbaK3dkWOmqYo1dulYkIfkWAFGXdmr3neCsF+8Pa933jZAUJjm/inyqBUexRNWFUx7c&#13;&#10;C4kBEQ9Qb7XvXowMdbDGls101AX6Am5VdOA4ST26kc4qQhTDQFdgW5WZk4Cs2NBnPvOZsA3eixf3&#13;&#10;eQgMt+tCUr1G7jRw1PQ2HdZFbHy6ByNBYCInOM3d8WHLDWbU6y5Kh00SHeRGvV7GVQyiglFim7mw&#13;&#10;FieNjgBRSkIsHztftG8DQ9OBPH1ZU9cH4SL+ak1QXe86aStuRTpC4146F3RDFR0MfsBhCb3u160p&#13;&#10;A9Y31Bn9g5QKYHmtzejl9Rn9GsB0p5cMDreXnPorMFAVRAg9UGwSQLm+HUm4vvXRLxceupbQG9QL&#13;&#10;w1dXG7lPvDoaJFznkZbqckIcSEDvKCfkZp+4kDkVMQy5muDud7/7oKnxI4zv+9ayUZW4WcwcFbbY&#13;&#10;zpzRPK7P6HfUiUqXc/vb316VfPuOZEmWSHc4Lm8xghd+VwyDpCRyGAGgRmuOieI0MJmWVbHBD65j&#13;&#10;5KrKIBHOUJg+2levCrCDpjxa3Fxc+aAHPWj8Vs5d73rXaqcSE7R2snJlInK1ubWCK4r4VQUkrr32&#13;&#10;Wgosb5NpDzj6ewFpw832DRff3ybH2yK03uIBNJI2/e2XannrCKMeqh5R5d6gdPoaZF74iNCiGRqn&#13;&#10;RTELFBcDjWNDnruAcmE7CmBYfWISobXTrBNlE7bEnUh4PjmUO2kEexAus9o08aTJqdmlRFg5aKFt&#13;&#10;iVLYkAMpououSjjQvIJYg+PFY07aTiZtg860oAL97aIuJvPJ/dNBXgAAEc9JREFUf7VwCNkYm3HM&#13;&#10;zhbDq6UcnAZpdmWshY7Y0BoTOI6x1gWGlCZVZjJhy6I9pEiKp0GB5MBRp1WJ50QoC5+SptQRWqbv&#13;&#10;FNRFQ+O3MM8ZDdYSmLYut4EdyoTqqz7AbJwoDYPGKUBI1pqFZx6J/2jwkpMng+x/9Wsr2vCUBn7O&#13;&#10;QRo9pNF9C/gN528JmjSJjtFet9KILv7YI46fHAa9MmD8+qpYS/DQDiKNazKq6sJjbmNIgeRDWVqL&#13;&#10;DvCerrpzEhgb3EVKoghjrEVunL0X7oqVbWMWoMYnPdiseTVY/irfE5Ay3OETn/hEp2S9wvwFV5yY&#13;&#10;dnm1D1L1M6tBF3KWvLXA7sII0YIotY916nCnhYVJgwa9widAaAkLSSZDYsOKqU7hUAOWmORhegGX&#13;&#10;iePPbHhssXzbFUH1jbuYD6I37OXHaXCoTmG5wUDi3BKC57EVexVw64/jNDWz+dqNWKn+1g2k9ipI&#13;&#10;3va2t+35Hbze9lcrpbu007VgvZHxQvS3Sa9Ma8dNjHPAsTPUCjgBUf7BHnKD7JOf/GT7O4edg5gE&#13;&#10;5tSDJUpSe/WWO6r1/KSXv7XkFhKCup+QQIOrc/WGLqwZfNICNg6wBo1EV4VIX3fdddgDb5WxrmYH&#13;&#10;Y7CVpaDBfOMc+qgIW3i7yiFOmSaEQGyoDpySRBy9o52GEXVpCmMeBk3p2i3n8DJqPrNA5s3IYLAZ&#13;&#10;brKBfMZT4EJKKJid49W7Y5eFqG8tLJzrRLEWRB/zcmGZwnYFNZyEb7tiZqq6RObec3aUBpZHPvKR&#13;&#10;A+SxhUpHcUO/BjT4ObzyDvj6K9e+yo8okHw0LAqOXB5P1TzmX9MUICIMvbWkOw/eNzF+IAUoE9IC&#13;&#10;BnpcPepeBeiDxm/vf//7e4We0Vd4C2lKLk6b+YvZsu8VsPbJcSk+ziRzceVtb9kwUsYBJ3+RSojy&#13;&#10;u9eSDkKkLloLF5NmkoSCfh1386r+Gn/0NlDcxu4tZzmdS1oYf4g0LYAAbOi1pClwunKq+nIg2CEp&#13;&#10;bFnlK2YnDKoveswt50YFN6pMAbaLwo95zGPSaWyTpZiqkVQC919NJTFBa9lU0UVKn5IDUt8Wx2h2&#13;&#10;pY/tbstaOZ/EVsZK4M+KE61eJah+QbznJA2xiOE4POQKWqOI9EE0/4VeFlgaCEr70xvBBoUj7Hqu&#13;&#10;KqBlajUtZO9q3F1aQECcj+ROCwPKtMLBIWS1WlPALrWRIm5XmzYtyuSkCzdPPmPGq7dJgKxZDDJh&#13;&#10;Jy7FTC0S6giSHvGj2g+Zx9F2brKqo+gK2FfmokpnQ5VxXtmxREMmNG+VUbjqJoFkdEKbTBoMphx7&#13;&#10;CcXNXMDQdJgYwCFlLKtFsb7jNgdd1KP94wCBOb1KAZYwUyUtqNEaWNgke2Ny8IBZl1NV3eGxWC/2&#13;&#10;nDBVCwO9Moed9o4sZWtB6Mm9tNPekT1Ib7UWnUs77X3cODExQh4uLrqFcZljyzkWrD02uJzHc8wQ&#13;&#10;WF8ePOZZncd2uSFwxtrLvb6Xc3ZnrL2c63q5Z3XG2su9vpdzdseFtXEQPjlIU8z57XnYYEUZsudO&#13;&#10;99Md9fByTLiir2VoYQGnHquR0YOw4jDQl8KM1wHbcVfFpTA9Ds/u8lkRHcVwypmalod2iSWG5w4F&#13;&#10;YQpTWHpLFcqcQ48rk0GIn5e4F+XpX1g7fTyD9tErVmmuAuMeo8bj+Ef/yghcBST0yNg99iug4qGe&#13;&#10;ZD6lXxMz0xVPPPdY86sR/dKA0p76QOmkJjgT4UrmoyMAAnRyaH9pHFklymbGuhYXypTP32hzAaRn&#13;&#10;Jk33x0DFv4y9hkGL7pP/Q1z7qjAfGkpf6np+M9TMnASUKfW2xjk6xguMZpcJMBWZG8UjwXIFmL74&#13;&#10;/rFWsPNVs+ZOhUxF3Z00vGXHiUcvRTVtbpW3UoAJAgbAXJd82KYXviX0/ZqiCebIa0FBm7IcrLi5&#13;&#10;diCnFrSBPNEo8y4SoGFsqICJM7aDp7rV7w0J08iv4gIGJfjCleWpm7IGxeJvpima/ArMqjLWnsNH&#13;&#10;OlIg+YkiYu6fLB87CgyuRgYJqKnBRU7EjLRmnh7zl8WrWgCa/mpgRK1idg5LYS9ZaWvDEaxKVsLq&#13;&#10;wrkUK3efepsEpKl2KkHVz2QzKGlXM0FXGfbnSWuLVc9k4U0ZP7tLYbyE07hYCQ0GFwfdISWsIQU3&#13;&#10;WM5jIWWQnm4hY6CO1xtsq2gwuy6GEoEnumC+VhcRQSk8TrjJPrtpWEuBrYB4lsF4PKI+nI287b8r&#13;&#10;tLYMqrzZ2TaMGBzN1p62V4wMCYkWmvEMqejGYkMPoQVWxh4GFVsQKLWD7gpkQw45giE8ZpVdpTsa&#13;&#10;fkPhG6ALyMekjrSjrEbP4KQ6Lz5bjU3fBkXP4hjApK4RFXMCBHYCDZi1ZJq//c2RCg3mjdrJQ3mf&#13;&#10;gIWmGHILRhmSGTHLMXOYO6smtx6bXnCOxIBCKOCg4JStBU6oMWhr04bUu5HzBFAlIGKaQo0KvAYZ&#13;&#10;r9zqXUKD6CIqK21gCB4IcFQQrcB+BvggYzOAIaOdhRDGA5/kmCaYo3CQNZQ1lAkZhivc02CbNkOS&#13;&#10;TBNGZhHLvJLlZu7WO9JjsUAyGKa6AzDjZFq3gcu5wuwMA7Q1aOH4k2SC6T1dxOKoWKCXlUII4iWc&#13;&#10;ZkEDfJRnHOXaoST8MU3DE4oD+21angncm1L+hr+q5VfjM8Mb825wPTZbjcqMJzKkAeUqUwmZTh/t&#13;&#10;KgBNKx/QoYIBOVNkBntMEm6xygTdZVZ5a4/GmJ6Vq0z8RkYMVypTQvCgfNhWmRDOqSTTfqhMJ1pY&#13;&#10;FHA3EgVi1E2B2MRRhSKT8i2nRozEIKudJMwoqy7kq78ShauKNeDbJT9sgAjyXmYy7cDJqiMQVaDM&#13;&#10;9/HK4COmccVwTVWGkS9fA7aHndeWwAZWLJm+BqykTNsAAxAIpDXYoJgfpE9r6At6JMeJmhwlPYKA&#13;&#10;PSMRIp1XmBANyszPxpaP1uaTKobqEfy9VdcgPQY3ssPTSP/r9FMYMnR/FfZ21SFxLyl9gTSWs9um&#13;&#10;sWNuGOCzvYkhpQWuH8O6t5DMsS7hY9sQt8pzXYCgdmonb3lrgUOQeH489alPjaEVowaCMKNHRtjW&#13;&#10;qVKJan+QgHzZ5RL1ysB4x9ruXK4cnaz2Y+dOhUGkqoTxFe4SylH5EobquERXnKc936OuSRIhw3mV&#13;&#10;Hd6LjdPonGL2Njpdby2ztcTxh00KJUans51SzBzxQtK8YboAwBcHYMMUWSY+lvAYVavGK1FyD2iH&#13;&#10;UsIbb+XjMiUsh58Ed80qnOr2f04zx2NcHJO/5K9ihTZJZEFzDwMEsDegig2gEZ7EWGHO04MGr3AI&#13;&#10;9cLgUFaP+IlUQNK7TGCfERSMuKrYDegoIhf09TavPCJp0hYewe5VZFp4aOTEJ0Dg+v2EuCAVFsmC&#13;&#10;hVpUF8sTFgwFSps4Nk5SULNkFPkJdbSWoIzlcKKh7ih0HxJIIbohIY5mIFMRA5CjrQ8g7uGI0IDL&#13;&#10;JADxFDHlFEgV+BR/1jwiBPiHULVqM468GKpQteQjq7XP4XRkPn454WeqLoiZhQL6LQ9DZJXXi50v&#13;&#10;H3AcFw4ljrlVqxJWE7mxFo44aCQ/k8ISoDUerb631pcYTWyNp1Sq2+ROG+cYXo6M2LdctT9IoPE2&#13;&#10;XqcO2BtAtuiOC3BwnuNSnLTkFoEMggjHm+05sNbkNYca9Z5wnHQLOb9qrA6jwXp7lT0qQf5NSWAi&#13;&#10;hksHZbFoXW5NGRFgzmsgM2IL4weleNnyZjKBYr9SeNFfpNSv3qIZmKFSfViMCB/ctUzEX10AtB5L&#13;&#10;dlHX+CNAVDvwXqh0PVYiMUKI2QCBbM6geD8QwAoDUHXh64BieZXyDrRF84V8OEglx1vIZE0KYoU+&#13;&#10;pSMHBQy28Wy/xDZicBPAUyNJwqLoVPtZPnJzjnIijTZhD3ySsKMcsDI71mrB2uEoOKxBG+AaAGTQ&#13;&#10;l0dNhbTVq0DDZhYNYN0RL+uF3PrRNSFkThu4W+UlngNr84L6xo4HI7IIVEB3oRR3vqrmKHFadWoR&#13;&#10;NK3LduriCWXQBvgNdoSDwL3aSUIthwLkwAuCr0NN48YtzgddBI5B+clHwh+J3pZzxNjNSItTwlRz&#13;&#10;5GmQ6sfSWnLSkhWCXhYJmISJV4MOdwhtLpASpTEeEMQMjEX78B76ct6Fh04jqE6YnM7zIcAOk0JH&#13;&#10;uN5Bl4oBoOW0qFXSK0P1k5AZ8DpGUqX+ylHLY9flKQ+9rDpxxU+nGPrxblHLrMMCwRvnG99RtNa8&#13;&#10;ElECWUOhZcJaFyNwHe7sIjAiTAQ4r/DBffA1wp6woKhyzylYcVZ0JKL9IO+UsMd0jYpF9CxSeH1d&#13;&#10;K52fuaWtksYgWbxpgxCKRRozAWO9sd6V/7QhWU7sXXJBXCN+9qvGCSvyuzRGTcGd3s9YqyH7JI6Y&#13;&#10;kRuSX5wiLWCVlBhLY84XfdkqEYmUofbL1AZ/kR9jU6CkMRiQxmF5NLWJVk1m/XXEa8o2GAzGyuUI&#13;&#10;ok9QeL40FsDCBmJ79WIw4GbbUxTIjFrUcWlsVUYi1zuoiy3xGGnMsZsFpYRx5siEsuEfBtIYhtAq&#13;&#10;aLMrmOzzfpYW3GR6pRfrFWwj6XsEagOwAUImlkhjGELlxz/ri1oPAhHMQtfoNyanV5mQxup0s28i&#13;&#10;dSIh6tTQ4SJdlcz6oW2AggaHN8cGREtlkn76dhxX9UpYddgP6H4RkPMKRUx3tQuryqIE5KtXEWO1&#13;&#10;YHgycXvopYS5QNP8wjyI+u9R+aoYT9ohzMY5us6Nal+CEhH2gAONTG51kInfiNYCHHosZLZurz5O&#13;&#10;I1fIIQrnzAFMBdRyoYmThzZKfIGciEQwjJ6hRoXzSSA+XRW6WMsEIEgXAJLujRArb+3rbR+AMiZr&#13;&#10;Ov3QyK5D3W8E2LVayLqE6PQWpAkMLD7OqALgoEA9KlNoUwmTpSMCTI10u4FtoKJ+n4PQTnII1YEE&#13;&#10;xMoj5Kt8+8xk6lXyXVuCp3Z8oOoKULBTu5DhsBmove4Nt0NNGmQVoAoBCPsMsw/hzMRutiuQugE3&#13;&#10;UwPoid5mz5fOCBEDeGDNrEQJK3gmaYwgMbnsFL0p6Uy5T7zah9C4GvpR8gpiH3sSbirSzHXXXRd1&#13;&#10;Xsr3ZquFQQJBpQDGFEEydAVptNmy1WkM0j7RBA/qWMCtAqlh40YcowDriMNcGqrlT3d4BisNcaNG&#13;&#10;yIk0ORJVBoPRbBQsFrHbX7BPwEUkAE+wHbQG50DY0g9aq2JJCKAw2cpU2LB1Z086cgHQwYjfwO2w&#13;&#10;Akb3J4fg+xzNqp9fcQgAcWPesyIVQiA8jcwcZM9R/8YHqqvUAtBCjryE4gBtcE4rZYpDwMV6RDyA&#13;&#10;Y8APQV8EMg3m73IOgWq6CrNlRCawbSxJLFgEUqdBlbGoTI6GB4Lyc+IjNnClyoSdVdFGqsyecIaE&#13;&#10;k7kRBtffGBKreIqFQ0CHete9hZ6GfKJfSjbQJsyAsshqFcP40nugytWjBNTErKeMeYVDQAXkRDGH&#13;&#10;ZIRZMhflBxzCAM5qRd+id0hTXUuImcsexlTA7M4hpJgDMwWWcAh95JWGe1ogReRUqXytuXyj2LYa&#13;&#10;zPVKgxQi6qJA0qBQ4gJ2B8pbe7KkFbKTaEmq0Z5wPFmz5DgmoL7WAJGc5Dy1GEamBcc0sQwBNiAa&#13;&#10;kFokhzVsQ2JJBqpQFfUDS7NQBxGS8La/wgR7pWtCT3qHIs59XVN/UhEgh3IQv3A7KeOvfWh21gbR&#13;&#10;ghmGBNeJLDmVFKDIs6MkZHb5o1qQiIo6MKGiRhRzP03KYDRB3BwtRpaz151MU09SOOjXEjiUbfhx&#13;&#10;MYeS81QZ6Gt7C2E10yqGo7CUZA+MigmaJpDaOWZnReC98420jV7qSy0t9OpybF0LjY6oVdCQj4GJ&#13;&#10;3R7l07id4LQE4QgzCoAzaMMWyIDSEaRI4REEtUYHj3VWbPwDn2CC4Zm+hYZCmkX+JiFwBWvHbZ1z&#13;&#10;zhA4TghMSGPHOdDzqM4QKAicsbZAcU6cDATOWHsyS3UeaEHgjLUFinPiZCBwxtqTWarzQAsCZ6wt&#13;&#10;UJwTJwOBM9aezFKdB1oQOGNtgeKcOBkInLH2ZJbqPNCCwBlrCxTnxMlA4Iy1J7NU54EWBM5YW6A4&#13;&#10;J04GAmesPZmlOg+0IHDG2gLFOXEyEDhj7cks1XmgBYEz1hYozomTgcD/AWYHqHZo3l+UAAAAAElF&#13;&#10;TkSuQmCCUEsDBBQABgAIAAAAIQCXUeJP+gQAAP8UAAAOAAAAZHJzL2Uyb0RvYy54bWzsWNtu4zYQ&#13;&#10;fS/QfyD0rliSJeuCOIvYlrMF0m7QtNjHBS3RFhtJFCg6TrDov3eGlHwHskgWRbtIAhmUeBHnnJk5&#13;&#10;Q11+eKpK8shky0U9ttwLxyKszkTO69XY+vOPuR1ZpFW0zmkpaja2nllrfbj6+afLTZMwTxSizJkk&#13;&#10;sEjdJptmbBVKNclg0GYFq2h7IRpWQ+dSyIoquJWrQS7pBlavyoHnOKPBRsi8kSJjbQtPZ6bTutLr&#13;&#10;L5csU5+Wy5YpUo4t2JvSv1L/LvB3cHVJk5WkTcGzbhv0FbuoKK/hpdulZlRRspb8ZKmKZ1K0Yqku&#13;&#10;MlENxHLJM6ZtAGtc58iaGynWjbZllWxWzRYmgPYIp1cvm/32eCcJz4E7i9S0Aor0W4kbITabZpXA&#13;&#10;kBvZ3Dd30hgIzVuRPbTQPTjux/uVGUwWm19FDuvRtRIam6elrHAJsJo8aQqetxSwJ0UyeBj4/tDz&#13;&#10;gKkM+uIg8p0gMCRlBTCJ89wA+7Hb8fuutJseBaFn5rqBEw+xe0AT82K92W5zV5cNzxK4OkyhdYLp&#13;&#10;y74Hs9RaMqtbpPqmNSoqH9aNDfQ3VPEFL7l61q4MGOGm6sc7niHWeLOjB8wy9Hxa/AVeTVxtXD/G&#13;&#10;zKBo0Zabw74B3h6svSh5M+dliZRgu7MCguPIuc4AYRx3JrJ1xWplIlGyEgwSdVvwprWITFi1YOBY&#13;&#10;8pccfCuDLKDAGxrJa6XdASi/bRW+HcnXwfLVi64dJ/Ym9jRwprbvhKl9HfuhHTpp6Dt+5E7d6d84&#13;&#10;2/WTdcvAVlrOGt5tHZ6ebP5sZHQ5xMScjl3ySHWGMA4DG9KO028RfAgRwr22Mvsd8Idx0FaSqazA&#13;&#10;5hKA7J7D4G2HRn0HNHLQQiC9GBt+FMeHPo4YYYB4rgM9GB1uNIoPHBzol626YaIi2ADkYaMaavoI&#13;&#10;SBvT+iG46Vog/9qUsj54ADaYJ0znUDNbE3VCWezEaZRGvu17oxQom83s6/nUt0dzNwxmw9l0OnN7&#13;&#10;ygqe56zGl76dMU2AKHne+3ArV4tpKQ2Tc/3XwdPuhg3Qc3bb6FnGxXZeGLue70y82J6PotD2535g&#13;&#10;x6ET2Y4bT+KR48f+bH5o0i2v2dtNIhvMeV6gOdvbNHrdnm2O/ju1jSYVV6CmJa/GVrQdRJOC0Tyt&#13;&#10;c020orw07T0ocPvnobieB07oDyM7DIOh7Q9Tx55E86l9PXVHozCdTCfpEbup9pj27WhoTnr3wxux&#13;&#10;Buvui3xDco7uPQxiDzJLziFleaGxl9ByBYVIpiRkIKE+c1XcF7SBxOMYVPeBjBz874Dcrm6A2L14&#13;&#10;D6fOth1UECfbHNEHN/RiEy6jn1pytlLaqe2wT+ed2mqRO1ZTLCe+l9puVdP1/bDTzT6n7Kump3WF&#13;&#10;JqdyuzcxK9IzgmumAiQ/gt76PUF3RuSJOwJXY20Gzjb9SO7T61uS1qsSSluC12daQmkLIYbco2z/&#13;&#10;xyUZy6R3STZ0fZMkQ5AYSd6Lgz6A3ADKMSPKAfiJUdq+3O0V9zuK8pnK6V2GobL4oWT4JW3BRANX&#13;&#10;J7TQOql9zxTuR6dnmPWvnWCCk4wa7jIqnoZqzlryUUBd/+VWrMSXSUmzh/9RSh3qCqOvB/YLyvdj&#13;&#10;zdHRHU7nbojUGpTwYDOE7x8mh8bbmuw9hY6t95PM608yL6XQ3SchKNqx+oavbLq4774I4me8/Xs9&#13;&#10;avfd8uofAAAA//8DAFBLAwQUAAYACAAAACEAOFSApOMAAAAPAQAADwAAAGRycy9kb3ducmV2Lnht&#13;&#10;bExPTWvCQBC9F/oflin0pptUk0rMRsR+nESoFsTbmIxJMLsbsmsS/32np/YyzPDevI90NepG9NS5&#13;&#10;2hoF4TQAQSa3RW1KBd+Hj8kChPNoCmysIQV3crDKHh9STAo7mC/q974ULGJcggoq79tESpdXpNFN&#13;&#10;bUuGsYvtNHo+u1IWHQ4srhv5EgSx1FgbdqiwpU1F+XV/0wo+BxzWs/C9314vm/vpEO2O25CUen4a&#13;&#10;35Y81ksQnkb/9wG/HTg/ZBzsbG+mcKJRMI+ZqGASzXhhfBGH3OfMxHkUvYLMUvm/R/YDAAD//wMA&#13;&#10;UEsDBAoAAAAAAAAAIQCd9q/80ykAANMpAAAUAAAAZHJzL21lZGlhL2ltYWdlMS5wbmeJUE5HDQoa&#13;&#10;CgAAAA1JSERSAAABwAAAAY0BAwAAALwtM4IAAAAEZ0FNQQAAsYiVmPSmAAAABlBMVEUAAAD///+l&#13;&#10;2Z/dAAAACXBIWXMAAC8LAAAvCQFbhBWGAAAgAElEQVR4nJ2c3W8k2XneT01RLAZLd1GREXOhTh86&#13;&#10;m4tcBDAVB3Av1GaNIMC6zX2AiJMNLCMIoN4IUHohilWdXmwrwWaZwBfZIOul/oPsXZRgs6zedkw5&#13;&#10;kIYCcpcIO9XuwNzYguYQLWcOzZo6eZ73VHU35yPRLDEfZLN+fb7e836d97Ryz//KVPD8X6rn/6pS&#13;&#10;SqWfBSwDp5LPBA6qzmcC7VGV6M8Ipkvw7MXA4yV4+iIgZnUJxp8VHH9WcPoiYF9FS3DyIqDtxafN&#13;&#10;D7MXA/WD5ofiBcDrddCkLwIerYHJC4CFWo3x6gVALMemXv6gn/jtL7uOZfRZwW+8ANg77i3B6lsv&#13;&#10;AlZHS9D95guAR0cHK7D/IuCe/kwgZkefLn/I018eNEqfvSB44p9Va/s+T34ZcFjpJ8HilwGhwyko&#13;&#10;WZcmoPJ9LL75S4BlT83x35vdr+DfX6QhXzPPA6/XXrRVcLVw7qBr8cOpNz02fDZ4swaW+1VwPXFV&#13;&#10;IqDOegIGzwbn5eo1E1SBbaVl+t0ydVtJJqMsP/9skMrosvk+rwKjE4JJpQBqgrvPBi+xdOdN6+ZI&#13;&#10;FUnHJOkgsRbgnYQz/ZyuEkwbcEep5HvqwO2p1wmGMcH0meCjD5z9w/pXlwZbOKE5tioof00dRw/x&#13;&#10;6mbyHDC1+WtNi9z76i4GBnBTHcUc/YZ+Jug+SN+9+1X/7cjEmWqFBv2LJlAguzHFIYufDe4nmfui&#13;&#10;fFcGRfo/IHQAy3hGzfP/Am3v5fOTP5ZvCxVyS0Xmb95Rca4IcrHy8TPBsrNzP8rl25wSbgESKZT6&#13;&#10;ayqircpHzwHb72sPjlVyM3UqLLaOCGpMEdVkETwHbJVlkfLbkywplMvCYrtiV5egejbYay2q3xVQ&#13;&#10;Z8d4sgjyjuuGSrkKvln4fHDnV1z1jzyYo4kIs9mregp7Kv+6n6799FmgUcGpl6oqmZjwFwpaoHvY&#13;&#10;xfQYFdrgCtO1nzwDpLDoGtQjo51Kldq6C1BjQcoAu9Xu6afB6rW/s6l05uVYjzC7hit4hAWpVE8d&#13;&#10;hADLzWeBhzubqvEy4xCgjT4lpMIS4q4D+zwQs7HbgFnEpYbPSVBDn1bRCGD1LPBneOutFUjhytJM&#13;&#10;cQGpwSHqBKOnwR+m5R64tgdjirPVkDYVVZSXaU5vpRU+DeaYbDzWqUH2qQwxO5tRyadnhYCvPA1O&#13;&#10;H+LtA3Usy6FaMphMFd0oyhJ8awwfe/PwGeBFofaC3OvBGsxVcRyFWboEs+JpcDMpQhN8KqDd9554&#13;&#10;QbDW4gNOW+b3wDpYbaYAo7KSp3ptAUtVpJEYH4J4KX8afPxWmoWL2CtzW/USP2PwrNSZvEeX+2ry&#13;&#10;DPCdFPJ/2oC+RVcA9Ju36m5ihWYfJ0+C5cYhBvPAtPmDOa5Bc6jiuAY19PVsrJ8CN7nvHhQC2qMG&#13;&#10;7PcasKcv8DPA06fBGGPw9mxQg/bwINbrYKxgfua3wJzg0HhwtwHNcQO2BWxBpy+9eg9maj+uglJm&#13;&#10;p1QNWBy3li1ijLbDtw/XQWyf5ATibJ8A0wZsEyw7qhdVt0BsvYR2xab8IWsmp2gvW6TjUrZVMrK3&#13;&#10;QSiNP0ncQ5sswT/9JiZHLVsUcEvFWfYEmDtsg4sGxONqEy1iHR9WvyZgwjGoO94BWoF5LsGp+YKA&#13;&#10;rYQP2T2j4uh7H3xOwNRVv6fUodr52i1wVjr1XSBfeMCX4GzS4Kii1+J/UDpdgPkWBFb1by2Huy5d&#13;&#10;9hiTS5ek0q0GPBZQU8gBJniLzNwGyzKaSvj+kOAJjRvBNOZ/EcBBWqkOhjcsJrfA6ijizl2CmdoQ&#13;&#10;UFoMdDkoYcA4s+Ek17fAXkRdoQJIlovH1Fv4e/dYGoYBeqNM1F309H40zKPbLep1MKPTgS8Bd1Vg&#13;&#10;B9WBKlR6ej8a5cE66D5K3H/LgtOAy3snJIi/apsgDE/flAfqu7Ftqyg6UbfAUzYIrU8wC/IalC9a&#13;&#10;HnPUQ0fNlmpFus5G1OC5CLoTpZYHmbdu3X8MOQj4t+gOMCl4uQXbpW+DluCYalDWMMlpSaoazNUb&#13;&#10;eYDNh87v3gYL9BTdPKfL7sGCb4R3CwljRsThUW3M2DNBi1cN7U9CE82ljQQMXVaDoYtuganaGrnF&#13;&#10;3GlR+L7FiM0Q5LeZrMw+e7AOml3186mDB4+dbsq6RWlGwI68h9rd6isYsWQdlIUYXnF3mHLXgzTK&#13;&#10;HtRjGfmR2Ez10npXufTw/Q1B+ywQyFapiz1ogXAN/DiEvjTD6/KAW2rgQeXUloA7sXTVHkMzZalP&#13;&#10;CdTgyf9ks3/luurEWAMP7gLcFbDdigUkkad2HTyT/r5sE/H5sHzaYuorCGpUcqvE3KyiPQu1vz45&#13;&#10;H6YyUBvRAgto9lZgTKWhgpmfRh/j1RrAUBzgeQ25wQsu/hX0b6UGeixg6uIyFNAqb6UbkDNVhtfF&#13;&#10;lYDQoFdVnANMx3YJStBa3gKtiSDnZXRtX2dvzFaMHR3/mfsXRoKQOHMuKWPZw1XkfcUaLBJ4zlVs&#13;&#10;yy7Bwy0Og3+Ne0RlM2RT9QKGPuqtu/oVN8Po9HW1mzLnJNajBhEwxXTurM5EvNVLMiE1GLoZhq5v&#13;&#10;jrefBBcPAbIpU4NZYOMlWEXOcBxX7q2E4AG0t5hx8+cLxKECYgPJOmRqJ1qto8Y047/Fo49plvoH&#13;&#10;2PybAk5uoI5jPpkfYzUf02uRaa1bTDHN6OSVKQh2XapLeX+jvowfWxKjl34/zSpxTxvwoUzywhbo&#13;&#10;VZm4A0QBceHw7xddedTiewR865Jdzqh26slJz2kgESn3PbgTwsZlFYRPf3R0TLAK6YESDIq1WQWI&#13;&#10;5TidVwPFAMJxo7cUxT0e9LhlIB2VPIjQe305LiSw1tNPujSHifO6mC2qw11X4klZA3oJVq0tR/lg&#13;&#10;wZHqadUL+H+t0yruTLUjoE+SCNgLl+C1OEylHjkaQQG3BezSzAmYedn8huTAVrL62wTzJBTQ6SSn&#13;&#10;HgbImCLkbDkfPZpL+LNry2FfnXLDpPHNCUMHhCw1iMgMIL2RcQOWsEfJEvzymJ1PWzdjvvOJKoJG&#13;&#10;yyWZB70fOcPmw/ZarqP5zffpohy30inBsZ9UAXUeBtBrlfeVhgDXl8MmGFsFMJlMngAjqDeCbWky&#13;&#10;HFOXrUCT9L6KyRm0EvHYxzI21VgatljuEizDE4BHa2Dam5dpcSdO8j7Gc+7t/xJEwGG7BAsBD1bb&#13;&#10;ynyzW3QRe8QwDnhgBCClGszlDQQ8TuiexlS7erWtit/pFrtJHsSnBb28KUHuAQ+GBfuUUDV2AHao&#13;&#10;uxpw81XopEzFF2K2pnQkMm9YMUFRUeeQC4WQpIxHWbIGzjkeXYPc5AWcXyMzy8QD2Ad4CStaRrPV&#13;&#10;frSbb3jw0lIvTIkjEBtVYjQIzthmHmDOsY7hxTq4E6huvCjbbNFSQEfw0hXlXQ9rMKMyx3KsdgdB&#13;&#10;yHMvuq6oX2Ze4ZSKPYQrNmJKH09mfIty52A1q7Z1DXCjFz92DJBnTpwZUXzoMkG85BZKR0yXJWvb&#13;&#10;qvWdy5ezuBeVbjz1ubaCGhNTkdqAWyofMAdRUYdsry2HaX1n/mqmEVYko6lP/GexBxN0mOCeavXD&#13;&#10;UpRPlKcr8I35y0X8UVRF2URSoqWKJKNWcNN6Z7ZzGHJ/2XBtPwpoGP+I9ZNuRvLLQvm9KGBMsAzX&#13;&#10;9KrdfuPyVSgvygteyWuQ78GH6HdHqnNXc+vYQOS5cVvfmP97aM7PXYrTCAsq4FTyyJLOJ6gkN2XV&#13;&#10;LXAw/3dVWG1cFjVY1f4sQUvwGF5IKnZyrx/fAv/gflBtXhmCWSDdlEFwjxCkxkupsez+IB6vsiuD&#13;&#10;+b96qMqotHmQCNh84X3Y62IAHSsay+72olvg2w9VElW9QeAELLQZ/+wLifySYF/1FZ1SZ7Y74fka&#13;&#10;ePXO/1GwvK2jwPkxfoEOYfigBjGEQkmG1mzeCS6XtkP1Z+9Uh53w4YbGK/B63opgCN1fhlTi3KJ2&#13;&#10;Gy5+DUpA1ICH83dcfwuuSExXPKSjB8EyYTVAz+mS9mBMGEg5A8XiVmAxf9txF+YhweDfOgHh/JRj&#13;&#10;ARkQbB9R/opZvg5Opm/j31+BAszo/J/5fDKX/keJuClwxdo7G5jW4l6xtwJ3Judvu1TdRxuUt6AS&#13;&#10;l+aykuSxbE6Csh+LfdtdgV8anb/97URdwFAT1DS6pq12OLotEaKSDihcbJd3B93ltnL3wvH2t5Ps&#13;&#10;IXp5iCAqKc/KE9Hi3OQC2jvjSmnuzO5Be9kiZHjc/nbyI3dm1b4WJZqJQ/v9gM6fgPHUZWdh6T5u&#13;&#10;dbZXYK477eMv/8idwsIL+KmP268xo5G4JyaeQBNgXUfxRusW2P35l2FSIdQxQJmRv3D/xn1f6RPr&#13;&#10;wTzFPs+TYJw1XscjgJ32fvUqDBzmgCBU+C+SAuoMk5kKWGxSnxqVqMs8Xmux13v9ky9h6/6McRRT&#13;&#10;+mkRmyST8xkBL94SMPpIGYmvCV5yqrr3froPvVuqjO8LGcL2IAhrIKbbzeH0pCZ6Ly7VLXAw+bCP&#13;&#10;/0uFbUtvGo6tSYbOMNLlrJ7O6QUW7nvRCjw/dfl+f9rtP3L5kYL/KEGnBy2DZYK7iyk07Az69sMl&#13;&#10;OFJpvj+bdl9fuKynjFjwQltt0iGktfDZU/UtBG1A8+hNeaMG/PXZ+NAsXN5W9hU3RGCOKWGLVWR9&#13;&#10;i+oV93BEMxTK5iAY4jc/DGbjvFi4oq0OsORZjBDMt0gdLV0Lz8T5wi5owAlAG0zHk8K4YlslsBCq&#13;&#10;E6sylhbZcfEy2G7FEPhuE+kUHjwZwscBqEe2o46S4ghdHXFHGu8tiuyq9E8k2y6gEfD8ZPSVP03z&#13;&#10;DRUOTQ+hojmCpWjAVEDmc44is4zmOPoyPD+Ngj9K4W4Mc0WdY3qaILQ4wzlX7asN2KMbS/D6+tSD&#13;&#10;mS4DgucJwktzGJjIOnsQ16CTXNA+Ey40B7AcM6buCeYCbgoIJzXKY0M/qAbFXbJ9ldJmWqxGSi9K&#13;&#10;wCIug+n72+F5jGcOVJRpgC0BF2M3lNmDQKHPx90wD+TwRsB+XAXTd7bD8UmWdzXjzBlB40F69HFe&#13;&#10;xFU/+dfqOHwnFKeL4E43rtT0HRWN31JFR8MQwguoWiHB+ZgefaGG2GVoF+blnWgJqu4YXX1bRaO3&#13;&#10;lNEnGcwHwSAHeAkxO0DkEigtHlziWrEEVwSz9r0yGG2rKHxTmXicYe0AQuoATkdwzeiDAhQVU3W0&#13;&#10;mHv8ucrar5fBeFvdiZQahPMhlComh7Mfwu1hSgbzqBjKYJLLxAceBN896FfhW5tYrmx7EM6mpgWt&#13;&#10;gyhhB+AJ8zwFExhicRA04fuNuwIu3v1m14WbzGSqVu/e1TTfTQ00FIzOhYszuPkmLg+9Cw8VBEW2&#13;&#10;mQs4f/dru4kcd9xRmy2A2R7kG0KQuocmygGig/1DX/UgYN3i/N3zts62RONHrX0zUYex0SpEeBXC&#13;&#10;eMEPhW/Q/4rPy8PTsmrjcC5glyDivUOC3X6uDkOzoZZfsAJhaWaF6FF4lJXaPAxSgNPu5fuShus3&#13;&#10;4B31xFdQmqlPc5aBgIotTnuX7zMx2uveVdEm8Dub4d3bXHY0m/rEaiVgPyB4/uGjU4D58RGmnmAL&#13;&#10;wn+i3X9xwX//yYbaYXotnYxqMAQ47ouQn/cWJxF0UFpNMkVwuyl2gso5w9QinE4m4zqVS/COB8e9&#13;&#10;+UkES5y6Wba52T1U7Qass7cmNNhrowZ8O9jsRw049mC+iclRPUlu/0ZTdVCaEFLWgNgbDXjy3fnJ&#13;&#10;yFASr/KN9r6B75VQKq+TImJOwkj6aQ38/GbXt/hYWiRYbLS7RtErnl9fQIemfukiuI7RsAHzL7zV&#13;&#10;C2vwYmTpZkEu2ocmmBYH6fD6e3qBzdVh5hU7cHsjWIKvNOA1QGirGuyHAJOhzdJFMXsHO3gT2pHR&#13;&#10;PckHCLLzZLwCwwbsAhyZg4SGaVGED7Pw89A4N9kSRItp3AuWXS3FQMwzgNHUJhraIv0KTSWish1t&#13;&#10;8i0lmv+UoIu7Ao4eTy8CD15m3X4/npZJzCPEELMKtzPfl0SkaH4Bj1tdkdXzx+yq4snDo6wN8FGZ&#13;&#10;nIupAOhu4Bx7kFOs4V0vwambnwCUAhyCiBeYzxXHg1GP6adG+Z56sOrse/DB/H5YbjVg0QVYJ6AZ&#13;&#10;4ugapBhWCbo6+6QzOCQ4q2bvh+XuVQ0edvF7LDrayPUcLrPp04RKGlfAySe9QeHB+ftR2ZaU5I/a&#13;&#10;8PZd9duIPGF5C4AZwbyuRipTgj/t9gU0bt4GKJJRbvdVkVQ7GH32erBssSlktAzQJuWgENC6xVPg&#13;&#10;PsKzZLYE65wq2kCLU4AS+ZZ6sRuVuyz4OLfbfXgqVRd+WJbO8gQOTLzoV6reoTO2OCr7EwGrcNGF&#13;&#10;g9alnv5S1g+ysEpyWGxsz7Mrl0U3fduUXM4JTm0NuuGN1QKWJsgOwyyokurr5oGbzM6uIUBf7BeN&#13;&#10;SjgX8Aez6UjACZ1wkYxfKIKqrDs2O7WGoFJf9+D4Ngi/KC23vQOkDrG5+3UDAJWAdWVGhXAfYHcy&#13;&#10;km3lSpjDsi2ymBHMmp4Vp+jI4RdNU1LmwVF3MhbVAb1CcJdP5+pu7ANqFvJ8qtGF4jf7zUGe1Y+5&#13;&#10;HN3ondi71vQVOnIILFlwRALuPxiVnhadYxUAbA7y8qQG2zWIda46XS2KSVLzgzScZdG4aB+owC76&#13;&#10;dU+tSj0Y97UHTwjKr30Jh+omAcTmMm9vEvQ+OWfOEZx3W4c1GF0ClBlgvKHSrKcR7LvLvKWkRT9X&#13;&#10;rO64RtAyf7dVJH5Ww0uM0dffZHBOkuxAB5CcRzk8rfB6cUgwHdKlswJu5+kKbHdksQrJ4SXvMLN6&#13;&#10;Bv96I7ieY6F+VUFbBUwFQ1reZbJIQKjGBuSKRwVPrTAiaoDg+mNab+XVYwnlaLa4k2QdwznLbKJ6&#13;&#10;BrACXudI5mB4PaW7WOuOEj5PuX0Q3XgwIOi1EQZZBcbrnK8RzK+me67YEKdIWkzKz1XRlZ9VAQMP&#13;&#10;wq3ILXTOr1DnAMw+P4UGSOrDijLNkyoqtYBlSlDXZ/9wK4q+hpsIdUFQBXOAbgV+00XWg1UyZIu6&#13;&#10;rsCCB9SHc+8yPZMwK1gcSp6nAR+60Caic6qXhlOAnXpPZGhulzUr8SynwIeLe4jRNxuw+Kob2VRA&#13;&#10;FxJs7+75XWdfkvoshK6THzL7GAGMq/COgNhIyk0sDI+oDgF3+hRFEVfqe4xy+COC8eJeqasw9FOA&#13;&#10;hUoREWUepAB0gma/MgkJM/XX3UhajG8AlmGYeRAOtingyBDMCR4Es7xWnvT+qO0f/nGCKI1gYtZB&#13;&#10;O3PBGhjO8ya50975qiTVf3wGpRI5tFiE/vDJaXgZ9l4VroNT+KLO64+dmRwaCDgS8KXROljWYChd&#13;&#10;DXPVCM+rRowqQcz8vfJzKg2973JqCdrwDOBpIaCKfuTlEZI5ML+RN6Bxr1Ppjnyp5Yk9dOU9GyUC&#13;&#10;RhfOJqq1XddkFqndiy7e+sbFj88ggIbpVoBegZzglfJ1E2sPnjibCugzqukPVHSuUoJBDSY1OIY3&#13;&#10;ArBF8KQG1VbuzRmPe0Io14sfn8KDvxIwmHrwHKJYvs5AyrmLPD5BK22AWqbHMDdu1G+d/PjUwqW8&#13;&#10;ueJR8sifzZwjSiz3C8TQsF05ixyOsY/yVIq7ir8F2aH1/vEpD9EWV6X6QTBcghpB6C5bLLKOgGWd&#13;&#10;x3f5Vl9c8RUYlMHElzDP6RJ21Y6A6hiiVaWVP6eQYMGDfwzQxY9mYPKJFE7BtALkcTHTsAjeCbri&#13;&#10;FYJpFflzdhVOTt3CJVPux2JSrcB2Aw4AyeFZKTtqBFXswREDxmkI0E584nTBs5JtDoogvJC8akCV&#13;&#10;TuBwsswCIFMwY2bpylkDBieuI+CjjMe1oxsx6TxZcfnNeQ4TEp2PxuhT1Yp4bjXyXb10oXQVQn7x&#13;&#10;JJgWVw341j9VyX9+AoziqqeCh8qdZ9G5P5Y6l7RHwfwFYnaVjr3jX0IdEgw8uKnRYngB10tBcAQ8&#13;&#10;wXD3UgSLCr7xtUojPJoykBDQj3HqNmPXVsEJRqQOYkmFYxNnTCBmtB/Q5W6cqQ4TwxGFZuJyvxxZ&#13;&#10;7CIGt1x/LWBFsP/bTh0M6mRcpiURJkcAEx/3CDjmYbYXHMmHwlqqwzcqtWUJpizvk13GdSwnTlTA&#13;&#10;QsCMYK7ghVZewQHEdg8IMiT2RqGIboFQnc8Ci9cgBFiVlzIePm3+LtYASiR0ZuIkd3lFEPqQIAsE&#13;&#10;JB/N5GtxD80tqJM/536i1J7aYMoqe/ABFlk3Lc64zBh74eRMkyYuLF4nOFUPqy/6biCgC28guhN/&#13;&#10;yvqogs92VagvAoynKzAq+ggyF5fioEs3AEbXHuSSLcrDr7FkpKvmecI6MdF9hqA6VvfO/XUOLcE0&#13;&#10;DKmAInOX5eE5S/321VWexCswNATVeV6DC54kMe5cgqaPwPAIIXchR0MeLNTDYqCqu4w4eGL/vs7t&#13;&#10;z04vatAncYt753TDmqMBX6sBo1kchVVfhVjlTwP3ns7Lf6LPAd7FrIo8PFToasVqKCNHQ746BOaq&#13;&#10;SB+UBMOPIAQdVt268/h+sDA1WKp7mMtIQEIezAJ+YwG+JapA6wyifR7/kQcpSOUOQdZFGS6jFyeW&#13;&#10;IMm7CPiNUusxVsudxnl4JSDHZIMJDygDZSKph64lrgFPqCYJJtnfP42L0CC2qQhel8GQVQgAuf4+&#13;&#10;x4CgvQZTN8S0au19wbiI2Y6cSD0qaZhMEQIcNSBVmq1BaIRj7et40rjQT4IGoKYIhl7itFyrEfBf&#13;&#10;3ku0FsUcASzDiVRwcXZYwTAIEbvFUp4hYLICt34d4Ac1CAdp4rJdAfcbkLdGythLnAf5K6yUjntS&#13;&#10;Oh/F9GOGdFHSBwDvQmG0Q5XDcNSbYwViibO9FcizmSFdlL+RAKQz0AkVLU4tqvRzeCyOFlX0puro&#13;&#10;nlRVReIADstYYifYcbQyjnxl0VLi+BZ2lyDUioYn8pdQr+JWD0se8Kb0VdDx8diDkjpLapCnd9+H&#13;&#10;07OtE3GYY/VTGKAhnpMH5pyQ6UjRVPlrWGfyhgf3eV5Yhj/0IBypE0lfUKRZi26nNM3zkQp4BCeJ&#13;&#10;rFMOgSWjBKNCtbWMnPNCY2lk23ktKyATB2JdTiUrLWDyDHDmpN6+EHA29aCUULwjICzR+wTLv7oE&#13;&#10;R2XiQSuW5ALg1UxecHXFzj+MGbky41+F9g7Bi7+MXDqqkigMpx5U4TkPBz3o1THmBqp++yWCsImq&#13;&#10;pz9MxzfRWI/LJP7n4fjaJx7DOQZmXl8Dcx6+li3dgF3dTUY3o9N4XB7EeTR+zDOM8jaY1C1O4Jun&#13;&#10;zE3nAD/QvSS6GbmTcdkDGN9QQT7Ogzn2oAU4l0oe3+IMCoxgmkGzfRAf6BDqWxPMIinucY+zgIVV&#13;&#10;vMU3l2wLwY3EpGIvoDAAmjjphGWUp2ObXGSb+iHB6yy/Kpag16p5nFgBL1mwUql+nLwZwFq6MYRG&#13;&#10;bQDEfl8Mc+NBdlUK4QBSUmmdMgQoCAZjiT8hc3JazxrmyC1ezgd9r0JnzXUigCVBE8EAhC4DaAQc&#13;&#10;E9yuwc9ng30PQnL+AqHRY5frm5JETnDoskIDDOAnjNmXdnJK8FGYDboQ6Ss1Aji9FjC5wYKO3lc8&#13;&#10;cBy6HKCVfTnKRtikBMcAtwTsqxGg8cyDNGyjrBcL+LGA8JuxFFfO7CZnbNGEvW4byhAtYmbGkwaM&#13;&#10;3TA/jqEcMvcnBVRHkNLBiMukqMHijoDFTE2wBDxzbcBJXmobQ9XMiqTHGzAHMWReHXaTREB13G5F&#13;&#10;bjJTOUK1BqyYPZ0ShHV7VCQHDejUXlufLcHQTeYqryLuCiwJWwT4GkBIavooZxs2rBA8o0W5JshK&#13;&#10;TejUzEZTldO4CQi7ie0BD0n/gODCg3PYbYJHHpwTzPcBIlwLKGePxeCO6F8n2yEVswdhfKSsWMCR&#13;&#10;uwxdOyiUjmA7TFR6ULSWScuD1i2wUrxtUt4CDyJFveyDmBpMTG8TsTVWhCALcraUugswIXg/Aljy&#13;&#10;pBFPSBZlDeyGId/Lg99eQA0FV0ED0j92X7daMYDJ10CrWQrkDMHuEXb+wrIeHOAZ1eN97XhUUKSq&#13;&#10;pOZaghOCWCaoTw8WemHTzIPY/e5tgppgxcleA0uYUfgSBW9qd48imy5MWmB/lqxnUW6LIIbsAPqi&#13;&#10;LO/GzAiyJ0vw1+ZmTosM0GR82rV3pczMNSnwGqxiVlek8+xYpb0jWII4z6DXGbRcsi4ocYgd5fyR&#13;&#10;6kGnK5BFsza5xCjSD3nencL3Dj4k+JD1JAQzng5IemsJQg+FI5dBhRjYrAOe5zCIyLqxB2liuxjb&#13;&#10;mZMT/0FHuposwV4sZ7mJqsFiXwOsvq88aP9AfNAstB2m7mtwOEL8HK2B22j+MIFYwjBvoFtdMRg+&#13;&#10;9+Vb1CJh2RT2IfRgxrOuDsAiqQRsAdxfA1lvUYUnUu+Uz0u9mLgruEnUq4EFaHOYIQ5qewtgchss&#13;&#10;gxOR2uI1q68Ld4MtmRRhHlp4UATlVHd7+xkga9KYF/stk15LKWaa2PgPowLPX2cUpU9Ul9n0/lPg&#13;&#10;pVh5kxTuMd0d5QC+FU8qiYjxm5/6NLx5ArQEcwXVNXOPGYYBNO2oCuFOHDNDQI9v9+VbYOXBPwf4&#13;&#10;96DiILAulBbNIC5DSNgxKzZTgq8+3aIJJL6GHplBYWCbqCoZWp2348wehbzbCBlQX3oWeE1wVEUE&#13;&#10;C1fehbNRJnknLsteaAKTYhPTHVwHefJQ1Nn9A5hacw3VcVP1uAf3YTG7dMsTmKSNZ4DMkYnOCRfO&#13;&#10;2ONI7vXg1RwLONC5Lgluq6dBGmzHWoXhwhU2wa6EMwK3hhVp/SSjM6xdSzXO7QqMrIBVNFm43MhF&#13;&#10;O6m3GymKqtTbxtLiOtjmAYFNJGoY5t/h9TG76+N72ON0ksO6QMpPHI8anmixjOntMGl8CJ0GUMkp&#13;&#10;lEpO8mQKywTwZly195LKru0Onq5w7ASt6kDVwO0NsBbic2gXsJXoelx1+3F1FN8CLXecB+Pfiybu&#13;&#10;NFeDHpOKF7lmHpvgqOyaWG7YrIMpxk4fFtuYRSth7vNWeCTiTThMnA1s10TuH4S3QQnApZIr5OxG&#13;&#10;4hwp+pKhP/AZ2V83A6j5T3BfwSoAAAlXSURBVFYga7wMzaZ4clLYV8X32R6UPyzyQKKqkd0rFAzL&#13;&#10;hVoDUwYCI1dfJ8fLDYiW4hqc2ns5wYeSO/HgIHXTBPIm1rOgNekl76nmtDL0NmJk772tGLCtyqWe&#13;&#10;Asu4nbx3pwFHuaSlaxBaKVoHRwltHIWiZGVVke5K2Ekw9icPYzt7T5k8rg5VAxqA47QBYfUKbY53&#13;&#10;JOwEyHRBDbZ3EORWOysQq7+5BkZFao5YZiKEbft8LZycXYCiftbAloCpzHQI0HIwYgDNbgPm3V2C&#13;&#10;2bKevLCxhaYdNnkERHgzmcmMhiyrjyzgFXRfNjwPuduAMxj+9gos1FE6k1IjZkd8EbuAqvsqLENS&#13;&#10;LFucQDn1UhfUWoGHAlMjzo+cAnmLDeFQe1/CG2qzDua9tGpADm9k7PJUyYM83Nz71syug9MrgnBc&#13;&#10;fGa6ZI61Bn2dFF82Gm/y2hzvag+bWR0tXHaUmOCiPoWjP1nIGSBijd/PvBgUDRitQJajwnsOL4xv&#13;&#10;JUMoXviPQXCuuaifM5j4CrZYuAJZOVwhujkxdwSEip3+LwF3BAwaUM56grIBK55VVm0VnZg6aaji&#13;&#10;xX2C1Q5/9nceWV8DJ/19gE2tdaXPjKq2BazXI3L3eXOmCk4J+logD7bgujYih80kEhidFPVZuroD&#13;&#10;T0E3oOw/y2tlRyruKLVssdSpB+O6Mk2Moa+K4xtlS3CgWnodhKsh9XSxqc+2seQfesERUJaRwj1Q&#13;&#10;vRRm9qs1aFmbzkv6sa3PWDIVtleg3wg8X+5DpWQr0HyrkhtrcVM4SMeQFz1F+JxUpyD+Z/ZVDXj7&#13;&#10;vCl9zxcszsAajBsQS73rQfo+fjUAFoXq69xXTosZviQIsZ/WZbUUbQHLu6f13MDDreIZ1GNUrMDp&#13;&#10;uZTQ8aMOZCNQe6tduYF1qGuPna5xXOSqWAfHJ1YOuuOFL1WUar62iMYhPSzfh4RlaUEOJSu12nyV&#13;&#10;EhNTK1b+fHLEaW03it7UIKJFgPNg1WLVkYVHzFdRPZ2xgN0or9rOZG5gmnmPq6P2osv8cNli1ZE4&#13;&#10;QNe12JoiVrEgR/s1lSgfLgQiHrguxQosDzDFmLOcd43Ur6K5yB9C1vef5FycJ5IAW+IA3wLLyIP0&#13;&#10;TtUDOfpWG//RPS4Y6DZgt8VD7Aa0B7D12oai9WYVwdCD/ivIQlmNsqP6XQHryTHHBI2So9JHVZxU&#13;&#10;ci1k7WsFDtLyCRDB38BrwW5S+cejJRj5xJoOC8MqCHcLLAZHDVhfmoq2GjDmpCKkvHgCZJiQFMcH&#13;&#10;vkr6PbnzAosVuZ96zwPdZC06JnsKtwRGbroE2WKl/U2897XMzJiLUjSgCqsUDgcvee+uQIe4K8F0&#13;&#10;iuPpTqUOWTLziFtlvCldlrRggB1we9ag5XInw0rLeujTukaWIMzAoeLnYACEkeoyB7IGpk52dSzK&#13;&#10;8eo0kNBU6uVt7K8t/kSJY6dsmLPH8zUwAShXXqwO5ECxAR9xGeEMWgZaBmCxAumWdiPH8fBZRpXB&#13;&#10;xI9RO1ZlsEq36LLUS/URp0tWVR7lWXUEN5ZDMwSzBsS3FEeevBH8o2wQQWtN1sD9uIrPeZuWARy6&#13;&#10;k4sXavSnigc/ajvlJ0jok6LHz1OowZJgl2ChOinB5NPw57HMKpaIH6GgINx7BBEz8SMIboFlPGSX&#13;&#10;5lw4nl/IwYt+MxIhuHJym/TUdjSWuAZ5gqraAOVDTOQyE56xHkzkvDVoQJZGLEFHT0gjpuInbUSX&#13;&#10;HrSdAxmjqCEVTr1SOaniY2Y61kBo8ZgFxmrqN69t8eaY6fxCyk/C8yXIGxcNSBmLJoX2VfZLUK4/&#13;&#10;FP7oQtwzR5BqdtWikUP18KZcqgsbC9gr/MfScKsF1ddPKJcrkEFmYNUxgqRGYwTmwLdoInmJmxsR&#13;&#10;HcTLhCyS8uBQPplHVZGNVzrqWMbYLgP5KZHPNYkh0PBXv7sOajcq0X/bcC/J/UzTru+TJ99HT6PR&#13;&#10;yOksrroNmMnRzEMW11QNqN1BXCWm5z6VHzdgowEOAeqymzf2kRrjFLvEF/F5AXAfIUozvUfNK0y6&#13;&#10;T/PjBKp7t3FX5OyBFsKU9bm8eqUGD8wSTF00LQ6OnwTnIfNN5bXXxBt45UPEArZnkiqr++6mUwuP&#13;&#10;LLLLK7fMPWNf52nuC+e8nfowhqPZxi4v6gbT6bQMYR52boEmgM+Vi8P6v52oE9+ixQt/ptTnUpid&#13;&#10;ybRWmI3XYb/OF2CToIm8TXTfTzBGgAfwi1NxH6CH5Lhjs72zBBkYfcKLfFnCancnKQ/3UWRic8CL&#13;&#10;DPJWRZxRfWbb/qhtCT5UegL/wqTi2ioBD0PTWwNhxOFdtW+D1yzFrO7ErPWxdzv81XubUIe7ZVQk&#13;&#10;8OUgVXHeh/SoV727Vfur7j/BrJRVpAVULf7qbYADZSNemf79StvY9Pch0W/IEV7t4PHCHG9IYddR&#13;&#10;cMNq10c5cPpslB3pMexDqU1Xn9hgUTs+8s8JxBWmE3pyJrmHalCD+wAVwNxpDBamw4bz2in0UcDZ&#13;&#10;D6l2DNUQQYmVPQgRHCSTPIFXYntQz+GFy1fgJLH/jBd5qDGj54GR7cGBDE7c2icS5Jo3BcPqFqg2&#13;&#10;u9v76irb66d5ERNsh6U3skuw0NzoLBhZBze6ra56PdvvpwVAF5UNuMo8mOBDkeMRTCZPWM6o/tXv&#13;&#10;YCLVa3mfYKgdj4QgqXp1FYVuV0+26hwokDtawK9ZvVCv5P1DgCxhsQc0LDpfA61El/QeBVQ1aACG&#13;&#10;E1ODIx4JyZdbgiUr6pV3VW+B8xqcZQRd9SToltphKNOiJUzLs2iqwoWAPHOZ1HolXgOzRrXxCJZF&#13;&#10;KqGAmyNevcXkXAHMgloXrIO1QkLwAWFjiQJ9+0MakpcAJpMrHtZEVdOvFVg0SlGC+JCN8ionwJjF&#13;&#10;3ROE7fCbPehDzBps9HDyyHqQJS28CkHwKJkUJc+VikbdrcCV01bGfoDoPcBNepy9ZFTwQMut97QB&#13;&#10;XdNXyhtDjEo+N4V1m/agExUs8fA28AvuNlhbGw9qRw/6QP64Mv3VpGAcYVaLuAbWL0fO1xOUfjD2&#13;&#10;73KyKqlsuF4f4RroWCIj4U35koz5bxM88Ne5/mvzzpF7GpSvn0TNLHM2YE6qZecwAaPEPQ+8rov7&#13;&#10;5POrJFLJ697Z9Y9ifBrEcx8P5EqJ/1ic5U3NvFn454GPRTg2nR+UfBQFl2B9Wp4Nuj+srZHzd8lc&#13;&#10;swNC9/8B2cOk/l0daW8p9fSnBv9fzvIqMhwrK8IAAAAASUVORK5CYIJQSwMEFAAGAAgAAAAhADcn&#13;&#10;R2HMAAAAKQIAABkAAABkcnMvX3JlbHMvZTJvRG9jLnhtbC5yZWxzvJHBagIxEIbvQt8hzL2b3RWK&#13;&#10;iFkvIngV+wBDMpsNbiYhiaW+vYFSqCD15nFm+L//g9lsv/0svihlF1hB17QgiHUwjq2Cz9P+fQUi&#13;&#10;F2SDc2BScKUM2+FtsTnSjKWG8uRiFpXCWcFUSlxLmfVEHnMTInG9jCF5LHVMVkbUZ7Qk+7b9kOkv&#13;&#10;A4Y7pjgYBelgliBO11ibn7PDODpNu6Avnrg8qJDO1+4KxGSpKPBkHP4sl01kC/KxQ/8ah/4/h+41&#13;&#10;Dt2vg7x78HADAAD//wMAUEsDBAoAAAAAAAAAIQDB3ne4HCAAABwgAAAUAAAAZHJzL21lZGlhL2lt&#13;&#10;YWdlMy5wbmeJUE5HDQoaCgAAAA1JSERSAAABOQAAAGYIBgAAALBO5mcAAAABc1JHQgCuzhzpAAAA&#13;&#10;BmJLR0QA/wD/AP+gvaeTAAAACXBIWXMAABcSAAAXEgFnn9JSAAAAB3RJTUUH3QcSCgkptKNApgAA&#13;&#10;H5xJREFUeNrtnXeYFdX5xz+7Sy+yIKCgoARFLKwiwYIYe0Oj2GswtmjUaNREjJ3YC8agsWtCNLEE&#13;&#10;VKxBsaGgGBvqTxCxUBSkCkjf3fv7433Pc88eZubO3b27Lrvv93nus3vvzJw5M3Pme95+ADLeZxfW&#13;&#10;HxQBWwDtMBgMhhgUr8f9PhmYANwAtLVHaTAYGhLJAewJzAY2A1rneez19ugNBiO5QqMVcDXQGegD&#13;&#10;7FuDtiqB64D5wHPA3DyP/z/gXHv8BkPjQF3Z5DoDU4CLgG2A7YHLqtlWW+Aj4ERgKmKbyxd3ASPs&#13;&#10;8RsMDRtFSm4OuwLv1MJ57gC+0v9fBtYARwClwCUp+lgMbAfMAJYBTYEdgRXaxof6+4bAQqC3kl9l&#13;&#10;jrYnAC+o+pqx4WAwNDw0qYNzlAH/VAJaATwJPIQ4Dj4KVOeQlDoChymB7QgsAFYDS4HTgf667Thg&#13;&#10;MLASGAUcBFQAjwDfJPTtIO1DCfBnGw4Gg6mr1VUtbwVuAz5Q6WkhcI9KUB8DkxEbW4hLgCHBb+2V&#13;&#10;8P4ADFD19wigU0DaLYGJKvUlYVe99rsQZ8YwGxIGg5FcvugMvA58Djyu6usiPeca/ft0cMz2wIMJ&#13;&#10;bf4KOBO4P2GfnsDQFP37jfbhA/37S8RRYjAY1nPUlXd1HvAU8B1wMOLZbIXEuN2p+/QF/qQSmCOo&#13;&#10;L4N2fu79vxpYoupqkX766l+HpUh4Sa7r/Erb6askNxIYB1yMhKgYDAaT5GJRioSOLNdzfArM0f8f&#13;&#10;VSLLAGuBc7zjNlWJyqE58JpKXQCnAfcC1ygxdgF+DNTTFqqCJmEI8B7wanAvMogNcT8bIgaDSXJJ&#13;&#10;6ANcpZLbKOAQ/f8zJaQNdb8mwO3ATl7frgQGIfa2UlVxe6nEtQI4Q9tvpvtN0W0AxyL2urjwki5K&#13;&#10;siOBr1XiK/cIFyXPlxAboMFgMEkuFncH5/mbEt1piBc0g3hWVyNOiRP1uA5IeMho/W0ZEvx7H2LX&#13;&#10;mwy8AnQHvgXe1TZ2A94nPg6vuxJiJuYzwetTRtXs7WyoGAwmyUWhRCWhpR6pno14VQd5fShSiewN&#13;&#10;4An9bRESfjJD1cmRSJbDHar2lgE/qFo6DJgGHAB0Q8JJrkvo13LgLCU0VKUuV8ntfa9PTupbZsPF&#13;&#10;YDBJLgouO+HR4Fwu6Ph07zcnOQ1XcgTYGrHhfZsgefmfxYhD4qQc/WqiRPk98ID+1pVsYHDYpyNs&#13;&#10;qBgM6x/qIhi4m0pH5wKzgE1UetsGsa/5FUSKEPuYi2+rULXyY2B/VWXfVsKbr9uLtI3OSNjJdkqK&#13;&#10;r+XoV7lKkqeoFHgREm7SySP/okCaMxgMRnLr4DMkHOMixL7WTX9vg8TN+YSSAXogyfujPeJrq1Lm&#13;&#10;JCXINoi3tbuqtD8gjojVuv8/EEfFtwlqejMkg6JUibVNIN36oSgVdXSvDAZDgVFXcXJr9VxNVYIq&#13;&#10;D0ikyPubQTIZHJoj9rw5iCNhvP4/Dwn9+EqJ7mNVO3fW/5sn9OcM4AqVzrqpenuC9vFbrz8un/UJ&#13;&#10;8q90YjAY6glqwyZXjNiwNtHvGyI2uLFIGEkuu9psldIcfotkRlRE7FvJurFt/yVr0xukZHik197z&#13;&#10;SKGA3wI3I86Kx5Csi320nfe8Nv9kw8RgMJJzcW0jkaDcNxC72ZlIon1nJZI0JLcUuBax2Z2kRFYZ&#13;&#10;Q2oh4bnt/0JCUN4BZupvVyixHajSoouLexs4WgnxaeAWJDfWhY8cacPEYDCSG+y1s0BJrRSxuzVT&#13;&#10;FXCASmlpvKRXsW4cne+ZvQipMuKINUq6G6tE1wnxpC4C9gaOQWL1/H1XIx7gs4GjtJ/3AL9DAoV3&#13;&#10;AP6ChJ0YDIZGSHJTA5LriRjrvySbj7qvqpO5pLBPgIERvy/QPnZEyiudrFLXQMQ5MTaQ+CqBm/Tc&#13;&#10;WyIOisVKvPMC4vSPu0HJ7lHEITFIj/sNErOXQVLKDAZDIyC5YrJ2L0cAd+i2EWRj0IqUkJLi28aR&#13;&#10;jUl7OYL4+iAxdGOQnNOTVdI6FjgVcSLczLrxeHsBv1AVNpPy8ziwkfZ9DdlEfZ8QbQEdg6GRSHKX&#13;&#10;IjFs85AilwCHIoG2LTwy/DaHFPcYYgvbJSCTFar+Dkfi5sYg6Vwnqep5HWJv+xfisLiLbBmnK/W8&#13;&#10;K/IguI/J5tTuAPwvuF9L9e8pNnwMhvqNQoSQ/AEJ9D1fiWgMUn78b0gO6Srd70wkoyCuzHiRSmQl&#13;&#10;Knn5OFw/XwG/V+nsPt23J+JYOACxub2JBPfOVnW5LWITvFD3H4bUoPs+4Zo+UdIGiaHr5W37tbb5&#13;&#10;LFLhpL0NI4OhYUtyd5IN1wDYFokpO8T7rSfZ4phxoR8V3m+3IFkSTk1tpd8XeX9fUEnuPCRTYSSS&#13;&#10;u3o4cLwnzU1RVfZbVXefUwnsa+K9td8E5PUyVVf32gP4j7Z1mA0hg6Fhk1xL7/8tEOfAbt5vTZBw&#13;&#10;ktC47865BHEIjPG2rUEq/1YiHs4dkfi1PZWofqVkNkQ/3RBv60QlniOA3b1znKcS3ljddpm2kxSW&#13;&#10;cp8nqZYC05GCAP51dUJsgEU2jAyGhktyvur7PFULXYLEmEXZvd6laonxIYjDYr5HMpNU6joHcWx8&#13;&#10;rMdNAy7XY85D8lXPVhIai9gDuwfnO1BV1PlkF5feVCXD2TFS5mNKqC+oyvplxD0qsSFkMDQOkjuK&#13;&#10;bIkknwC+Jz5L4WOkHDoe6byi22YqYe6LlD0/E0nS3wdxNuyE2PBOQFK5tlEicxWFmyGhIu6cryAV&#13;&#10;Tz7Uz8beebsjjovyCOnu30hICcBWSLzdsTZsDIb1A4Vcd3Uy4nx43fvtCaRSbyegHVUT3/2k/EFI&#13;&#10;KtZRiIe0me4zVMmsY8SxGcSR8QNSOy5EBbJk4QZkU8V2QTIYypC4vjXefeiBLJyzZ9DOJCQOr1y/&#13;&#10;b6Dq9z6IbdBgMDQSSW6xko7DCSqNjQnOMYN149Vc8ns/xCEwE3E4jPbI90rE1nc04ik9WCW6w1R1&#13;&#10;fR5xWIxTskUJzZ3jCyUoH/sh4SFxDpGVSm43B8ddgcToGQyGeo5CVSHZQsnsQv1+IhKqcRpiH/PR&#13;&#10;HMkcmO395oJuZ6gk9RfE3vYYYpNbq8RylaqMrVUlbY5kJJyoxNgMsZuVIt7RLh6RryFbnRjEWfEi&#13;&#10;2RXAMp5U53AOslDOBVQtf/4/rBy6wbBeoFA10jZCvJ0liJcTJbioarqzkNLjsxD7GSqJgXhmN1Sy&#13;&#10;vBzJO30c+DuSW/ogYperRAKPixBHwnA9bq2S1z2qqvpq+fSgH/tqf/3imBVUdSScg4S/DEJCZfbS&#13;&#10;/Ttg5dANhkYlyU3QF/8mVT3/jSTPDw7UYpAQj9ZkA4PPoepaDJ+rFNZBt++OBN/eqZLZLKQu3VIl&#13;&#10;pm6IZ3UnxPHQE8myODs475igz2Ew8C0qQaJS3xokdGU+Eie3GlmQZ6hKqS1t+BgM6wcKZZMrQhwM&#13;&#10;nZSEmiM2Ld/GtUiJY4F+nx7T1k1Bvy5XUhmDZBy8jyz8fLJKWSOU5C5BgpC3UxL0zx2F53Tby/q9&#13;&#10;TL9fggT/uvJMqISaQUo1jaXqQtcGg6ERkFyIvVUackSzFkmmh2xwcAapJhJiKyQdzCepgSqhPYI4&#13;&#10;A4YqyZ2E1K/7AKkF1x+pHuw7EW5MUNfnIrY5Xyp9CUkhWw0cpL93RDzHL2KJ+QaDkRyS2+lIZikS&#13;&#10;VOtwuHfOZUjalYOziT0aEFU5Evi7h0pxO6hUtw8St3YK4n0dGxw3S1XfEE1VWnPpZj319/ZUrQp8&#13;&#10;fSCtltqQMRgaL8lti6RPfem1OZJsRQ+HUiWxsd5+HwIPK+mMQexvK8nWkTsGsZvNRGx6IAUs99T/&#13;&#10;9yKbLeFIrhwJInaktp+qvuNVSqtUMvZLrbdD4vVe8Nr6APizR3TH6XX1sOFjMDQukttJJbOMkl1S&#13;&#10;hY7WiKd0Ldny5O4zXaW27ZX0LlQp7Uev7bOQQN35yMI0UaljLv/UbZ9HNmbuVmDziH59oOfriNjo&#13;&#10;husx13qqtPMGj1RSNBgMjYDkipAQD2d/OyblcWVIKMlIpC7dTCRLwkl/J5EN3XDS169UDZ2qRDcE&#13;&#10;cRCMRqqNVCA2uxIkxu0bsva/fkpgcXgSCVtxSyf2V4nwSiW03cjWkbudqulhBoOhAZNcMZLa5do6&#13;&#10;vZrt9FFyaqrfOwBXI3ay1dr2sUg2QyWSIVHhqbwjPBW2GEmsPwGJi0sbF9hESfpexH64BinZdI1K&#13;&#10;ercgDorjbfgYDPUbhV4weSqSddBbVdcH8jh2LySubmfEe/mNHv+UqoxPKNkcjxTObE42yHdTJbQN&#13;&#10;VJIbr212QlK8dlbinI7Y2kaRHMxbqRLkLYhzogipmPK5nvdiGzoGQ+OT5EACfP1c0F1VIhuNhHG0&#13;&#10;iDimAxKysZx1bWqrYtTedqoyHqFS3QWqRoa5qXMi2qxAwkP2znEt3ZTofq/q6jjEYdLMhozB0HhJ&#13;&#10;DiSxfoHX5hqPsN4k6xltqpLbWuILamZUKgvJsRVS8miV7hNlF7s0or3K4PuDRIeXOPRCnBTfkC23&#13;&#10;ZDAYGjnJ9UXWUAglqGfJxqL9DHgmgXzWegSWiZC6OiP14bbSc/0i2N4JsdW5Nr8neunBDBLuclKM&#13;&#10;tOjq0e1pEpzBYCTn4xkkD/RaxBGwmxIbSDnxihiCW4BUFLkwIKK5Afk8haRkgdjHhlK1HNIfg+M/&#13;&#10;RYKHJ8aQagWS2uUH+r6IxPEtIdkbazAYGiHJOXXUoSMSE/deQDKOaBYDf9V9uxNd282puWVIYO4Q&#13;&#10;xPP5ayTI937vfKMjyGyUbjua7ELYYT+WK2H2Qko49cTWbzAYjORiMBh4G8n3/ILodVYzSLJ9X++4&#13;&#10;gyMI7vdB26cigcLXK3keD2zpbd/dU3fduf7P295ej41Tl+ep1Pc6UiGl2IaJwWAkF4WBRHtNHbEM&#13;&#10;jznOEc67ZAtqhrgOWRt1ItFZB62pWoF4WMQ+uyAhJ5UxfXzAhofBYCSXC92R0uTuHN8jeav9Eo65&#13;&#10;WPedhCwfeBBSfdhf3asYCc4NF6LuAgxAgpEfRgKIlyScawMk2PhTqqaVWaCvwdAAUMiFbJLQEgnz&#13;&#10;KFbJbgHZhWGisA1iv3OFKVcheaurlLTmIAvYrEACmksRj2tbJNykFVXLIV2DpGUlob1KhCWIjdAW&#13;&#10;qTEYTJKrNXQEPotRI+NUy6RtZfaYDYbGifpqUF+AlFvylyD0pc8kydQnbpBc0y/sURsMJsnVJ0nO&#13;&#10;4UxVSTMpPlFS3CiSMxoMBkMDR13Z5GqKPfSzDZLN0FJJrTVio6vQ74uRvNS3kWDh5faIDQZDfZbk&#13;&#10;cqmlrRHHgwXsGgyGSDRZT/vtpE+T1AwGQyIskt9gMBjJGQwGg5GcwWAwGMkZDAaDkZzBYDAYyRkM&#13;&#10;BoORnMFgMJKzW2AwGIzkDAaDYT1FXWc89EbKHrn1GlYhJZUm26MwGAzrI8mVIKt0/RFZl6EkYd/R&#13;&#10;wE1KeGvs0TRINAXOA3ogqXl3AVMa0PV1QdYjaQU0B/4JvFWNdroDlyPFJ0CKvs6z4VN91FaC/mbA&#13;&#10;P8hdDin87Tlk+UBDw0NLZOEi96wHNbDr2w5Y5l3fudVsZ6fgnehtQ6f+SXI9kZXvu3pEWqSfWcBs&#13;&#10;naU214+/z8FIyadDgQn2iBocnJReiZTIamgCw2pkOUtqcH2VEUKIoZqoDcfD5si6pl29hzMDWc+0&#13;&#10;jYriA5AFaHqoaH+Z7uPQAXhBxX9Dw9UcDIb1Tl1tj6xv6quhI0lXnXcj4Ing2I/s8TS4SXUXZPW1&#13;&#10;A5G1PBoStkVK97v36bfVbOfnVDXnbGVDp/6Q3NCgvaeq8RJMp+qCzyfaIzIYyRnqg7raEvGiOkwF&#13;&#10;jqyGLWKw/u9seEdhlX8NBkM1UUjHw6nAht7scyNVDahp8SmyRsOu+r1M1Zr5OY7bBugDNNM+fIs4&#13;&#10;LmoajrIz0EuJdgnwMrK4ThQ6ILZGFwf4DeKAqS52QZw4xXodk3XyqA56AH0Ru6iTEqYB7yYcE64B&#13;&#10;EmJjYHed4IqA74BXqvnck9ANGEi21P0XOkbyQVsdU120f+WIHXhiA3qft9Bn7D+PieRfQTvXc8/3&#13;&#10;mPaIHd7xwxrg6xxjLwnt9D3bQL9/r+OuvLbV1VleO3P0gqqL/YG/AsOBa/UmxV3sRSSv6PU8sGWC&#13;&#10;1LqNt+8Cj/zPAVbGtHk7WQ8a+uKMTujDbUjcVIjNlLzdfpvoy3hFQlvzgeORRbTTSNe/AxaSvNLZ&#13;&#10;g8Q7eT739vuFp5a9k9De7WQXBg/7M9nb7+CEvjcFDkcWJoo6RwUwzJtQ4jSVMp1okq5/NOIQWx/V&#13;&#10;1ZZI7OG8hOt7A9gxQSM6lvwdQud7+y+M2F6ixPZ+jns/ElkYPo3WWabXEtfW42QjOgpOcptQ1WHw&#13;&#10;Qh3MWgcmvABRn1tUygvRW2e6jM4uLYCXUrT3ih5/XAIZ+jGAEwNiRF+sb3T7Wh2IH6S8nteUvJNm&#13;&#10;9U/yuD+zY9r7MBgfp5C8wLf7fBIx4FqqBOZI6oCYvncBxqbs9wyVJqNeshtJtyh5TUnppyK5n6vm&#13;&#10;k3apzvtj2jnS22d1yj6e7R0zM9jWDLg3j7G3Sok2CXenbGuFjtGCk9wxQTun1TLB7Uo26LIymJGv&#13;&#10;RCLpZ0XcgLtzkNxU4H/e/t8Bd6rE8CJVHSJuXdcfvP3fBm4FrgLGRZz/ggSSW6EvrL//i3ruWwLJ&#13;&#10;yZ1/coyU28yb2d2+i5EI/KuAG4CnlWj8fb7IQXJ/CO73h8AdwKUBKbl9hleD5DZSwvXbmQ88gIQa&#13;&#10;PeJJ7m77ImSpSh9nRNz/icAI4GKVIBYF7aykZoHodUly/b3J1X8mzwDXqfYQRYBv1QHJXRPRr9dU&#13;&#10;OxsK/Bv4MdjnRzV/ROHVCFJ8VM9zR4ywc2ihSe7yoJ2yWiS45qqDZzwJ6J4YUfyXES/M8TEk5z+Q&#13;&#10;ZcDpMTayVREPcIraA6MG4mJv369jSK4yGNTPAKUR7W2ldgz//LdH7Hdz8DyujbmXG3jqo2tvuxiS&#13;&#10;8/s4Xm2FURLYdG+/5YHdNxfJNQHGeMcvVbNBFC71JqcM8F6wfaq37dM4NUbVrlXevg8VkOQuVpNK&#13;&#10;5zw/++cguVK9Pv+Z/CdCU0BtV9ODZ3hDLZJcW/3utr2j9yAKV+v7W+lpWyFu9doqV0El6l0/WoUS&#13;&#10;d50V/jMvBMndGbTTvhZJ7sHggV2WY/8tA2lrRUAgviTn2jw6ob1Lg2ud5hlA04jZcZKcO/ezJHuT&#13;&#10;W0XYmLbwtrdQIqxM+dKGpoaDc5DcS2ovi8M+eo/d/n3yILkBwUSzX46+Hxb07YSIyXttClVoeDA+&#13;&#10;CkVyc5ECFFPy/Hydg+TOCK778hz96uyRfqVKxl1rieQ6er+vBHbL0c7j3v6LIt7dhd51npXC8TLX&#13;&#10;u86/FpLk7qZuItk3DGbvtMndxwaq5kUxJOde4iR0CQbYqXmcO4nk3KdZHupMpTeLO3QNxPftU7Tn&#13;&#10;X/+gBJIr13PnkrTneO2dmgfJTfSOG5Xy2T7kHfN+QHKuz0NytDFQ79kMxINeCJJLYwNMY0uLIrlp&#13;&#10;3n4TYiS4EH0980RGibI2SK6T1+81wJ452jlEta0ZESR3ceA8aZmiX4d7x0xFExFqg+Sa1xLJHR2I&#13;&#10;t3vncexsqhYBKI4huYE52mkdSBsDcuy/Z0pJLqP2orR4xxtMC8hWeGmh9+UQtUu0TEnauUjOGfnT&#13;&#10;YGY1SK5t8HIPTHmuzlT16js12ldBP0M8wyW1bCsOJbkfkFCm7/L8zE+Q5LoGKtmFKfvWEnjTa/fN&#13;&#10;WiK59vqO+upq/zzuoa/FvOdd6wUpj+8EfOmdf+tCxcmFL29HfbiFxnY6UIt0lng1j2MfBi7R/zdV&#13;&#10;O8HiiP3SlMap0H6sSjHzL095/4q0j/lMLDvrcU30RfhM+5TmvnQFjvCk2gy5g67HV3M8pMG+wfc2&#13;&#10;SkxFKV7eH9QEUaoTx5fqWPiNG+iIx/9zJdkJiBf781omvVtV0myW53FlapuMwkHBOByXss2VShq7&#13;&#10;6T0dWEvX/CPwX51kMzpGx+m9fkul9Y/UTphr7PTzrrNVyvHQXInajef+hSK57yIM5DUhuaJAGlyj&#13;&#10;bN7Fu8hP82zzg0DtbRVDcvnMNm6WqSmK9EHmc8/8mbgZ4pn6LNinmd7H7jrYBiDew37V7OdXtUgI&#13;&#10;Zd69cJ7lfCfaFmTjM4epFN3Lk8B31I/vzPgY8dw+gjg6ClkZZWHEu5EGSTm923v3qZJoj3gcpgYT&#13;&#10;WrsaqudRWIt44fsjnnInpffXjy+RvQvch+SsLw/epW5eX5sQ7zzLKV0XKq1raoSNoyborS/xOGX+&#13;&#10;rfV3v78L8mxzXkAq9S1VLN8XLCTo8FmeiISJLNAJ4UEktKdfcM5RKv2luR+ra/H6a2rLLfLUJTfx&#13;&#10;DkBi5b6OOZ+LBBih9+ke6n/RgOLgGlbmSbr+vaqt5Q8+Vxvg7TpxF8Xc+510gpmHhLy0ihgPNX1P&#13;&#10;uxZKkpsUzBCDgT/XoL0dyBq4nYcsvNhWebbZup4P3lZ5Drq2CdvuVVuY/3xXILFK7yvpfawv9kJV&#13;&#10;MfK1lxQalcF5biVdVoePkmDCXQj8CQmZ6KXq+X46vpoEL1QxEja0N9HhMfUFNXkGLQvYVq5JaY5K&#13;&#10;bVcjWUVHIZ73suC8TgI/X7f38VRUt71CJ+y5efaxCTCpUCQ3S9nYGYE3R9y/X1SzvQO9/2eqxOHi&#13;&#10;phw2y7PNHoF9Ym09G7zN8yTu3oFtxhHVblQtNf+lDrZn6znJTwu+/7HAUvJ7+rlUfytVwhsC7EHW&#13;&#10;8fEzJCTq3Hp6n74NSKqLEkoabBp8X1SDfmyacr8liB3UzzXuhDidhuh4bUU2RnMYErA+JzDl3KWT&#13;&#10;dI1E35riZu//9src1UEJcFKgCi/0XtgKT2fvnEe7g4NZZmk9GrhuVtwvj2MODSTdWfr9GLKJ7DMR&#13;&#10;Y20ugqsPUu7bwb3YrobSThMdS3Ee1R+Q0Jtf6n1f4UkYJ9TjyeCtwFY1II9j+weCSU2wbYp7H8cv&#13;&#10;8xEb6P56/32nlx+j6oSkpmRtqz8pyY0I1MrLqV5Q8N3aLz/Bfq33IpR7L8I1KdvsQNZ7l0EKe66s&#13;&#10;RwPX3bNL8jjmNO/YBd4M39fbZ0IKEb9rPbkHsxA7o7sXQ/J4to7o56oGMUS/ryJd2MskJCXQJ4/6&#13;&#10;ulzneO+5lyAB0WnUzk3IeuNR9a8mppWdY7ad7937SSnaetWbhF2cqOvjKx5P7UG6qkkbIQ64Ndpe&#13;&#10;30I+yLXIaluus62A1/MkugNV1XLMvhjxvjh8gLienQfudHLH4BR5D9S1+/d6OHgzqoL/LsW+F6sd&#13;&#10;w5H9bTET1xpye3/vzNPWUpu41uvD8WQ9bEm43LO/zNfxMc3TCtqRLh91bTDhVFJ/cZf3/9Fky5Il&#13;&#10;YSjZGLtM8A585933YsQDnYSTiHfQfOHd+01SmpX8e+8HzY/yNLejgwk8DjurKaepTvyzofDlz11i&#13;&#10;fKUnNaXp3IlUTb+KC/YtY90qFNsktPvPoD+jImxbfjBwLrQmGzk+j6znN0lFSBsM7PI9j0to7yCq&#13;&#10;5tqGkoqf+zk7xyRzO1ULDmRU3fXhBwNflnIc+IUG8sl46KQD0x07OYdJ4uzg3p3nEf0S7/dccYM9&#13;&#10;gv2rWwOwrhL0+1A1J3qRqn5J2pF/n6JS8/zzjclhJgmT6/1g4DAr6ckc17o9VYOH/eyd5khMnV8K&#13;&#10;7cAcbfkc8pCbtAq9JGFvolNaRumM2kalvJZKGLuSzcX0j0tSRYdFtH+/Doa2OsuczLopNt9HqCH1&#13;&#10;heQqPRHbqem7qyTSVsn9yeB6KiJsMqcE+yxU4irVe7+pvnzzvTb8QfYXVQFb/gQkhxJVeXDPRuh9&#13;&#10;dmNngN4f/zo/jRkjld7kcb5KFm31OfZGvK/Lg/P1qeckB5LMXhlc42P6orfScXMU2eh/v9JK1BKH&#13;&#10;o4L9xiNOgdZ6v/ZW9dGv6BKV8VCChIWEVWLOUMmujbZZBlzvaRuurZ8lvD9uv6eRMLU2+tmCbGkn&#13;&#10;v6rJZiGDF3Ld1X5k8+tCSWG1ztYzqFqHzd/nNpKTwEuoWhQgTZ7gtJiHW19IbqWq38tJXx8sygO4&#13;&#10;IdlCl2nuy41qEwn37/cTkRxIyEc++Z0fRahP7RFvXL45oxfWYNzXdT256/O8TzOJzz3elujyZVGf&#13;&#10;N1U4iSu11JX0dRH9QgqnxPTtSLIRFmnG9AK14RFFcgMoHNrpDJyJIbuol3aOzh5pbIXFKrrOT3HR&#13;&#10;dxJfKWTrQHJIQ3Ju3yU5VGVnI0hDchVIOEAvsiueJRWKTLJFbkzuYooryXpoT4jY7uwyfl+uTPns&#13;&#10;5xKdCJ52cekixCs8O8Wz/RvxpXxaKDGnecmcJ7omqOvFpYtUwppD7kXbHyX3Ep8DqVplO+p9fUKf&#13;&#10;o282inJutVFpM5Oib1PIXfihN+JZzvUcXw+lwSJPly9CkmkLnebRUY2eg1WMbu4Zd8tVsvta1c1H&#13;&#10;qnmOI5DqA+EaD6+r42JBDjIerIbr5oFRNwpNEO9dEeJBel7tAEnXP5hs4YK7ApIbr2J1pX53XtID&#13;&#10;1E7pAlfLlXAeJn3l5f11dnQBmEXaxn+QEje+ZHyZ2gIzOgufrS/sYL2GEh0fk1Oc9zidDJqqPcx3&#13;&#10;BAzy7Gz/JXcq2yCdyXfU+1esE9s4JEPh+xT9aQP8Ggk27UnWe7oA8QCOIv81I6JQiuRsNtdzvEH1&#13;&#10;1uToqNdc7qmSS1I86+N0vPhrPIzX+5RPIO1Z+j5t5mlf7yCli6Z4kvKx2sdlwXgKr+VkpK7d5nrf&#13;&#10;i7U/76iKnc/So2Xa3i5k14z4Udv6B1Ur0VTxJNUVNtaOuRdupQ7SZTROJJGcwWAoAJrU8fnmkn9q&#13;&#10;hsFgMFQbxXYLDAaDkZzBYDAYyRkMBoORnGFdNPOeRZHdDoOhsGhit+AnxTIkxKU92TUjDAZDAfH/&#13;&#10;ZFA0SDQiC2AAAAAASUVORK5CYIJQSwECLQAUAAYACAAAACEAsYJntgoBAAATAgAAEwAAAAAAAAAA&#13;&#10;AAAAAAAAAAAAW0NvbnRlbnRfVHlwZXNdLnhtbFBLAQItABQABgAIAAAAIQA4/SH/1gAAAJQBAAAL&#13;&#10;AAAAAAAAAAAAAAAAADsBAABfcmVscy8ucmVsc1BLAQItAAoAAAAAAAAAIQDrScmwNlIAADZSAAAU&#13;&#10;AAAAAAAAAAAAAAAAADoCAABkcnMvbWVkaWEvaW1hZ2UyLnBuZ1BLAQItABQABgAIAAAAIQCXUeJP&#13;&#10;+gQAAP8UAAAOAAAAAAAAAAAAAAAAAKJUAABkcnMvZTJvRG9jLnhtbFBLAQItABQABgAIAAAAIQA4&#13;&#10;VICk4wAAAA8BAAAPAAAAAAAAAAAAAAAAAMhZAABkcnMvZG93bnJldi54bWxQSwECLQAKAAAAAAAA&#13;&#10;ACEAnfav/NMpAADTKQAAFAAAAAAAAAAAAAAAAADYWgAAZHJzL21lZGlhL2ltYWdlMS5wbmdQSwEC&#13;&#10;LQAUAAYACAAAACEANydHYcwAAAApAgAAGQAAAAAAAAAAAAAAAADdhAAAZHJzL19yZWxzL2Uyb0Rv&#13;&#10;Yy54bWwucmVsc1BLAQItAAoAAAAAAAAAIQDB3ne4HCAAABwgAAAUAAAAAAAAAAAAAAAAAOCFAABk&#13;&#10;cnMvbWVkaWEvaW1hZ2UzLnBuZ1BLBQYAAAAACAAIAAACAAAup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3" o:spid="_x0000_s1027" type="#_x0000_t75" style="position:absolute;left:4899;top:904;width:2109;height:18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sT4xgAAAN8AAAAPAAAAZHJzL2Rvd25yZXYueG1sRI9PawIx&#13;&#10;FMTvQr9DeII3zfoHKatRbIvopYVqpdfH5rkb3LwsSXTXb28KBS8DwzC/YZbrztbiRj4YxwrGowwE&#13;&#10;ceG04VLBz3E7fAURIrLG2jEpuFOA9eqlt8Rcu5a/6XaIpUgQDjkqqGJscilDUZHFMHINccrOzluM&#13;&#10;yfpSao9tgttaTrJsLi0aTgsVNvReUXE5XG2inOn0aS6n2e/4aKbefe3eZLtTatDvPhZJNgsQkbr4&#13;&#10;bPwj9lrBBP7+pC8gVw8AAAD//wMAUEsBAi0AFAAGAAgAAAAhANvh9svuAAAAhQEAABMAAAAAAAAA&#13;&#10;AAAAAAAAAAAAAFtDb250ZW50X1R5cGVzXS54bWxQSwECLQAUAAYACAAAACEAWvQsW78AAAAVAQAA&#13;&#10;CwAAAAAAAAAAAAAAAAAfAQAAX3JlbHMvLnJlbHNQSwECLQAUAAYACAAAACEA+J7E+MYAAADfAAAA&#13;&#10;DwAAAAAAAAAAAAAAAAAHAgAAZHJzL2Rvd25yZXYueG1sUEsFBgAAAAADAAMAtwAAAPoCAAAAAA==&#13;&#10;">
                  <v:imagedata r:id="rId9" o:title=""/>
                  <v:path arrowok="t"/>
                  <o:lock v:ext="edit" aspectratio="f"/>
                </v:shape>
                <v:group id="Group 15" o:spid="_x0000_s1028" style="position:absolute;left:1520;top:14474;width:8572;height:1523" coordorigin="1520,14474" coordsize="8572,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Picture 16" o:spid="_x0000_s1029" type="#_x0000_t75" alt="CH SEAL England and Wales" style="position:absolute;left:8579;top:14474;width:1513;height:15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lhIxQAAAN8AAAAPAAAAZHJzL2Rvd25yZXYueG1sRI9Bi8Iw&#13;&#10;FITvgv8hPMGbpoosUo0iiqgXd61evD2aZ1ttXkoTbf33m4UFLwPDMN8w82VrSvGi2hWWFYyGEQji&#13;&#10;1OqCMwWX83YwBeE8ssbSMil4k4PlotuZY6xtwyd6JT4TAcIuRgW591UspUtzMuiGtiIO2c3WBn2w&#13;&#10;dSZ1jU2Am1KOo+hLGiw4LORY0Tqn9JE8jQJ5P3/vmp/r8ZJMDpRsTtPWFk6pfq/dzIKsZiA8tf7T&#13;&#10;+EfstYIJ/P0JX0AufgEAAP//AwBQSwECLQAUAAYACAAAACEA2+H2y+4AAACFAQAAEwAAAAAAAAAA&#13;&#10;AAAAAAAAAAAAW0NvbnRlbnRfVHlwZXNdLnhtbFBLAQItABQABgAIAAAAIQBa9CxbvwAAABUBAAAL&#13;&#10;AAAAAAAAAAAAAAAAAB8BAABfcmVscy8ucmVsc1BLAQItABQABgAIAAAAIQD5JlhIxQAAAN8AAAAP&#13;&#10;AAAAAAAAAAAAAAAAAAcCAABkcnMvZG93bnJldi54bWxQSwUGAAAAAAMAAwC3AAAA+QIAAAAA&#13;&#10;">
                    <v:imagedata r:id="rId10" o:title="CH SEAL England and Wales"/>
                    <v:path arrowok="t"/>
                    <o:lock v:ext="edit" aspectratio="f"/>
                  </v:shape>
                  <v:shape id="Picture 17" o:spid="_x0000_s1030" type="#_x0000_t75" alt="Companies House_Logo_Black" style="position:absolute;left:1520;top:15017;width:3010;height:9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udqxgAAAN8AAAAPAAAAZHJzL2Rvd25yZXYueG1sRI9Ra8Iw&#13;&#10;FIXfB/sP4Qq+DE0nuI1qlKFUfJN1+wGX5NpWm5suiW337xdhsJcDh8P5Dme9HW0revKhcazgeZ6B&#13;&#10;INbONFwp+PosZm8gQkQ22DomBT8UYLt5fFhjbtzAH9SXsRIJwiFHBXWMXS5l0DVZDHPXEafs7LzF&#13;&#10;mKyvpPE4JLht5SLLXqTFhtNCjR3tatLX8mYVlIfLty+eihsPcaevfXayr7pXajoZ96sk7ysQkcb4&#13;&#10;3/hDHI2CJdz/pC8gN78AAAD//wMAUEsBAi0AFAAGAAgAAAAhANvh9svuAAAAhQEAABMAAAAAAAAA&#13;&#10;AAAAAAAAAAAAAFtDb250ZW50X1R5cGVzXS54bWxQSwECLQAUAAYACAAAACEAWvQsW78AAAAVAQAA&#13;&#10;CwAAAAAAAAAAAAAAAAAfAQAAX3JlbHMvLnJlbHNQSwECLQAUAAYACAAAACEAS87nasYAAADfAAAA&#13;&#10;DwAAAAAAAAAAAAAAAAAHAgAAZHJzL2Rvd25yZXYueG1sUEsFBgAAAAADAAMAtwAAAPoCAAAAAA==&#13;&#10;">
                    <v:imagedata r:id="rId11" o:title="Companies House_Logo_Black"/>
                    <v:path arrowok="t"/>
                    <o:lock v:ext="edit" aspectratio="f"/>
                  </v:shape>
                </v:group>
              </v:group>
            </w:pict>
          </mc:Fallback>
        </mc:AlternateContent>
      </w:r>
    </w:p>
    <w:p w:rsidR="00A87118" w:rsidRDefault="00A87118">
      <w:pPr>
        <w:jc w:val="center"/>
        <w:rPr>
          <w:rFonts w:ascii="Arial" w:hAnsi="Arial"/>
          <w:b/>
          <w:sz w:val="32"/>
        </w:rPr>
      </w:pPr>
    </w:p>
    <w:p w:rsidR="00A87118" w:rsidRDefault="00A87118">
      <w:pPr>
        <w:jc w:val="center"/>
        <w:rPr>
          <w:rFonts w:ascii="Arial" w:hAnsi="Arial"/>
          <w:b/>
          <w:sz w:val="32"/>
        </w:rPr>
      </w:pPr>
    </w:p>
    <w:p w:rsidR="00A87118" w:rsidRDefault="00A87118">
      <w:pPr>
        <w:jc w:val="center"/>
        <w:rPr>
          <w:rFonts w:ascii="Arial" w:hAnsi="Arial"/>
          <w:b/>
          <w:sz w:val="32"/>
        </w:rPr>
      </w:pPr>
    </w:p>
    <w:p w:rsidR="00A87118" w:rsidRDefault="00A87118" w:rsidP="004F4EDB">
      <w:pPr>
        <w:ind w:left="567"/>
        <w:jc w:val="center"/>
        <w:rPr>
          <w:rFonts w:ascii="Andale Sans WGL" w:hAnsi="Andale Sans WGL"/>
        </w:rPr>
      </w:pPr>
    </w:p>
    <w:p w:rsidR="00A87118" w:rsidRDefault="00A87118">
      <w:pPr>
        <w:ind w:left="567"/>
        <w:jc w:val="center"/>
        <w:rPr>
          <w:rFonts w:ascii="Andale Sans WGL" w:hAnsi="Andale Sans WGL"/>
        </w:rPr>
      </w:pPr>
    </w:p>
    <w:p w:rsidR="00A87118" w:rsidRDefault="00A87118">
      <w:pPr>
        <w:pStyle w:val="H"/>
      </w:pPr>
    </w:p>
    <w:p w:rsidR="00A87118" w:rsidRDefault="00A87118">
      <w:pPr>
        <w:pStyle w:val="H"/>
      </w:pPr>
      <w:r>
        <w:t xml:space="preserve">CERTIFICATE OF THE REGISTRATION </w:t>
      </w:r>
    </w:p>
    <w:p w:rsidR="00A87118" w:rsidRDefault="00A87118">
      <w:pPr>
        <w:pStyle w:val="H"/>
      </w:pPr>
      <w:r>
        <w:t>OF A MORTGAGE OR CHARGE</w:t>
      </w:r>
    </w:p>
    <w:p w:rsidR="00A87118" w:rsidRDefault="00A87118">
      <w:pPr>
        <w:jc w:val="center"/>
        <w:rPr>
          <w:rFonts w:ascii="Andale Sans WGL" w:hAnsi="Andale Sans WGL"/>
          <w:b/>
          <w:sz w:val="36"/>
        </w:rPr>
      </w:pPr>
    </w:p>
    <w:p w:rsidR="00A87118" w:rsidRDefault="00A87118">
      <w:pPr>
        <w:pStyle w:val="Style1"/>
      </w:pPr>
      <w:r>
        <w:t xml:space="preserve"> </w:t>
      </w:r>
      <w:r>
        <w:tab/>
        <w:t xml:space="preserve">   Pursuant to section 395 of the Companies Act 1985</w:t>
      </w:r>
    </w:p>
    <w:p w:rsidR="00A87118" w:rsidRDefault="00A87118">
      <w:pPr>
        <w:jc w:val="center"/>
        <w:rPr>
          <w:rFonts w:ascii="Andale Sans WGL" w:hAnsi="Andale Sans WGL"/>
          <w:b/>
          <w:sz w:val="36"/>
        </w:rPr>
      </w:pPr>
    </w:p>
    <w:p w:rsidR="00A87118" w:rsidRDefault="00A87118">
      <w:pPr>
        <w:pStyle w:val="Heading3"/>
        <w:rPr>
          <w:rFonts w:ascii="Andale Sans WGL" w:hAnsi="Andale Sans WGL"/>
        </w:rPr>
      </w:pPr>
      <w:r>
        <w:rPr>
          <w:sz w:val="30"/>
        </w:rPr>
        <w:t>Company No.</w:t>
      </w:r>
      <w:r>
        <w:rPr>
          <w:rFonts w:ascii="Andale Sans WGL" w:hAnsi="Andale Sans WGL"/>
        </w:rPr>
        <w:t xml:space="preserve"> </w:t>
      </w:r>
      <w:r>
        <w:rPr>
          <w:rFonts w:ascii="Andale Sans WGL" w:hAnsi="Andale Sans WGL"/>
          <w:sz w:val="30"/>
        </w:rPr>
        <w:t>&lt;companyNumber/&gt;</w:t>
      </w:r>
    </w:p>
    <w:p w:rsidR="00A87118" w:rsidRDefault="00A87118">
      <w:pPr>
        <w:pStyle w:val="Heading3"/>
        <w:rPr>
          <w:rFonts w:ascii="Andale Sans WGL" w:hAnsi="Andale Sans WGL"/>
        </w:rPr>
      </w:pPr>
      <w:r>
        <w:rPr>
          <w:sz w:val="30"/>
        </w:rPr>
        <w:t>Charge No.</w:t>
      </w:r>
      <w:r>
        <w:rPr>
          <w:rFonts w:ascii="Andale Sans WGL" w:hAnsi="Andale Sans WGL"/>
        </w:rPr>
        <w:t xml:space="preserve"> </w:t>
      </w:r>
      <w:r>
        <w:rPr>
          <w:rFonts w:ascii="Andale Sans WGL" w:hAnsi="Andale Sans WGL"/>
          <w:sz w:val="30"/>
        </w:rPr>
        <w:t>&lt;chargeNumber/&gt;</w:t>
      </w:r>
    </w:p>
    <w:p w:rsidR="00A87118" w:rsidRDefault="00A87118">
      <w:pPr>
        <w:rPr>
          <w:rFonts w:ascii="Andale Sans WGL" w:hAnsi="Andale Sans WGL"/>
          <w:b/>
          <w:sz w:val="28"/>
        </w:rPr>
      </w:pPr>
    </w:p>
    <w:p w:rsidR="00A87118" w:rsidRDefault="00A87118">
      <w:pPr>
        <w:pStyle w:val="Header"/>
        <w:tabs>
          <w:tab w:val="clear" w:pos="4153"/>
          <w:tab w:val="clear" w:pos="8306"/>
        </w:tabs>
        <w:rPr>
          <w:rFonts w:ascii="Andale Sans WGL" w:hAnsi="Andale Sans WGL"/>
        </w:rPr>
      </w:pPr>
    </w:p>
    <w:p w:rsidR="00A87118" w:rsidRDefault="00A87118">
      <w:pPr>
        <w:pStyle w:val="Header"/>
        <w:tabs>
          <w:tab w:val="clear" w:pos="4153"/>
          <w:tab w:val="clear" w:pos="8306"/>
        </w:tabs>
        <w:rPr>
          <w:rFonts w:ascii="Andale Sans WGL" w:hAnsi="Andale Sans WGL"/>
        </w:rPr>
      </w:pPr>
    </w:p>
    <w:p w:rsidR="00A87118" w:rsidRDefault="00A87118">
      <w:pPr>
        <w:jc w:val="center"/>
        <w:rPr>
          <w:rFonts w:ascii="Andale Sans WGL" w:hAnsi="Andale Sans WGL"/>
        </w:rPr>
      </w:pPr>
    </w:p>
    <w:p w:rsidR="00A87118" w:rsidRDefault="00A87118">
      <w:pPr>
        <w:pStyle w:val="Heading1"/>
        <w:rPr>
          <w:rFonts w:ascii="Andale Sans WGL" w:hAnsi="Andale Sans WGL"/>
        </w:rPr>
      </w:pPr>
      <w:r>
        <w:rPr>
          <w:sz w:val="30"/>
        </w:rPr>
        <w:t>The registrar of companies for England and Wales hereby certifies that</w:t>
      </w:r>
      <w:r>
        <w:rPr>
          <w:rFonts w:ascii="Andale Sans WGL" w:hAnsi="Andale Sans WGL"/>
        </w:rPr>
        <w:t xml:space="preserve">  </w:t>
      </w:r>
      <w:r>
        <w:rPr>
          <w:b/>
          <w:sz w:val="30"/>
        </w:rPr>
        <w:t>&lt;descriptionOfInstrument/&gt;</w:t>
      </w:r>
      <w:r>
        <w:rPr>
          <w:rFonts w:ascii="Andale Sans WGL" w:hAnsi="Andale Sans WGL"/>
        </w:rPr>
        <w:t xml:space="preserve"> </w:t>
      </w:r>
      <w:r>
        <w:rPr>
          <w:sz w:val="30"/>
        </w:rPr>
        <w:t>dated</w:t>
      </w:r>
      <w:r>
        <w:rPr>
          <w:rFonts w:ascii="Andale Sans WGL" w:hAnsi="Andale Sans WGL"/>
        </w:rPr>
        <w:t xml:space="preserve"> </w:t>
      </w:r>
      <w:r>
        <w:rPr>
          <w:b/>
          <w:sz w:val="30"/>
        </w:rPr>
        <w:t>&lt;mortgageCreationDate/&gt;</w:t>
      </w:r>
    </w:p>
    <w:p w:rsidR="00A87118" w:rsidRDefault="00A87118">
      <w:pPr>
        <w:pStyle w:val="Heading1"/>
        <w:rPr>
          <w:rFonts w:ascii="Andale Sans WGL" w:hAnsi="Andale Sans WGL"/>
        </w:rPr>
      </w:pPr>
      <w:r>
        <w:rPr>
          <w:sz w:val="30"/>
        </w:rPr>
        <w:t>and created by</w:t>
      </w:r>
      <w:r>
        <w:rPr>
          <w:rFonts w:ascii="Andale Sans WGL" w:hAnsi="Andale Sans WGL"/>
        </w:rPr>
        <w:t xml:space="preserve"> </w:t>
      </w:r>
      <w:r>
        <w:rPr>
          <w:b/>
          <w:sz w:val="30"/>
        </w:rPr>
        <w:t>&lt;companyName/&gt;</w:t>
      </w:r>
      <w:r>
        <w:rPr>
          <w:rFonts w:ascii="Andale Sans WGL" w:hAnsi="Andale Sans WGL"/>
        </w:rPr>
        <w:t xml:space="preserve"> </w:t>
      </w:r>
      <w:r>
        <w:rPr>
          <w:sz w:val="30"/>
        </w:rPr>
        <w:t>for securing</w:t>
      </w:r>
      <w:r>
        <w:rPr>
          <w:rFonts w:ascii="Andale Sans WGL" w:hAnsi="Andale Sans WGL"/>
        </w:rPr>
        <w:t xml:space="preserve"> </w:t>
      </w:r>
      <w:r>
        <w:rPr>
          <w:b/>
          <w:sz w:val="30"/>
        </w:rPr>
        <w:t>&lt;amountSecuredType/&gt;</w:t>
      </w:r>
    </w:p>
    <w:p w:rsidR="00A87118" w:rsidRDefault="00A87118">
      <w:pPr>
        <w:rPr>
          <w:rFonts w:ascii="Andale Sans WGL" w:hAnsi="Andale Sans WGL"/>
          <w:sz w:val="24"/>
        </w:rPr>
      </w:pPr>
    </w:p>
    <w:p w:rsidR="00A87118" w:rsidRDefault="00A87118">
      <w:pPr>
        <w:rPr>
          <w:rFonts w:ascii="Andale Sans WGL" w:hAnsi="Andale Sans WGL"/>
          <w:sz w:val="24"/>
        </w:rPr>
      </w:pPr>
    </w:p>
    <w:p w:rsidR="00A87118" w:rsidRDefault="00A87118">
      <w:pPr>
        <w:pStyle w:val="Heading1"/>
        <w:rPr>
          <w:rFonts w:ascii="Andale Sans WGL" w:hAnsi="Andale Sans WGL"/>
        </w:rPr>
      </w:pPr>
      <w:r>
        <w:rPr>
          <w:sz w:val="30"/>
        </w:rPr>
        <w:t>was  registered  pursuant  to  chapter 1  part  XII  of  the  companies act 1985 on the</w:t>
      </w:r>
      <w:r>
        <w:rPr>
          <w:rFonts w:ascii="Andale Sans WGL" w:hAnsi="Andale Sans WGL"/>
        </w:rPr>
        <w:t xml:space="preserve"> </w:t>
      </w:r>
      <w:r>
        <w:rPr>
          <w:b/>
          <w:sz w:val="30"/>
        </w:rPr>
        <w:t>&lt;documentReceiptDate/&gt;</w:t>
      </w:r>
    </w:p>
    <w:p w:rsidR="00A87118" w:rsidRDefault="00A87118">
      <w:pPr>
        <w:rPr>
          <w:rFonts w:ascii="Andale Sans WGL" w:hAnsi="Andale Sans WGL"/>
          <w:sz w:val="24"/>
        </w:rPr>
      </w:pPr>
    </w:p>
    <w:p w:rsidR="00A87118" w:rsidRDefault="00A87118">
      <w:pPr>
        <w:pStyle w:val="Heading1"/>
        <w:rPr>
          <w:rFonts w:ascii="Andale Sans WGL" w:hAnsi="Andale Sans WGL"/>
        </w:rPr>
      </w:pPr>
      <w:r>
        <w:rPr>
          <w:sz w:val="30"/>
        </w:rPr>
        <w:t>Given at Companies House, Cardiff the</w:t>
      </w:r>
      <w:r>
        <w:rPr>
          <w:rFonts w:ascii="Andale Sans WGL" w:hAnsi="Andale Sans WGL"/>
        </w:rPr>
        <w:t xml:space="preserve"> </w:t>
      </w:r>
      <w:r>
        <w:rPr>
          <w:b/>
          <w:sz w:val="30"/>
        </w:rPr>
        <w:t>&lt;issueDate/&gt;</w:t>
      </w:r>
    </w:p>
    <w:p w:rsidR="00A87118" w:rsidRDefault="00A87118">
      <w:pPr>
        <w:pStyle w:val="Heading5"/>
      </w:pPr>
    </w:p>
    <w:sectPr w:rsidR="00A87118" w:rsidSect="004B7417">
      <w:headerReference w:type="default" r:id="rId12"/>
      <w:footerReference w:type="default" r:id="rId13"/>
      <w:pgSz w:w="11907" w:h="16839" w:code="9"/>
      <w:pgMar w:top="1440" w:right="1559" w:bottom="2694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A62" w:rsidRDefault="00E62A62">
      <w:r>
        <w:separator/>
      </w:r>
    </w:p>
  </w:endnote>
  <w:endnote w:type="continuationSeparator" w:id="0">
    <w:p w:rsidR="00E62A62" w:rsidRDefault="00E6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WGL">
    <w:altName w:val="Calibri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18" w:rsidRDefault="00A87118">
    <w:pPr>
      <w:pStyle w:val="Footer"/>
      <w:jc w:val="right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A62" w:rsidRDefault="00E62A62">
      <w:r>
        <w:separator/>
      </w:r>
    </w:p>
  </w:footnote>
  <w:footnote w:type="continuationSeparator" w:id="0">
    <w:p w:rsidR="00E62A62" w:rsidRDefault="00E62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18" w:rsidRDefault="00A8711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DB"/>
    <w:rsid w:val="00026023"/>
    <w:rsid w:val="000F27C2"/>
    <w:rsid w:val="00360E62"/>
    <w:rsid w:val="00440BB9"/>
    <w:rsid w:val="004B7417"/>
    <w:rsid w:val="004F4EDB"/>
    <w:rsid w:val="006669BA"/>
    <w:rsid w:val="007B0670"/>
    <w:rsid w:val="008463DD"/>
    <w:rsid w:val="00864E6A"/>
    <w:rsid w:val="009C0302"/>
    <w:rsid w:val="009E5963"/>
    <w:rsid w:val="00A87118"/>
    <w:rsid w:val="00B2369C"/>
    <w:rsid w:val="00B6119D"/>
    <w:rsid w:val="00E62A62"/>
    <w:rsid w:val="00F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3F45A630-5B29-F04B-891A-97C959C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42"/>
      </w:tabs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ndale Sans WGL" w:hAnsi="Andale Sans WGL"/>
      <w:b/>
      <w:sz w:val="28"/>
    </w:rPr>
  </w:style>
  <w:style w:type="paragraph" w:styleId="Heading5">
    <w:name w:val="heading 5"/>
    <w:basedOn w:val="Normal"/>
    <w:next w:val="Normal"/>
    <w:qFormat/>
    <w:pPr>
      <w:keepNext/>
      <w:ind w:left="567"/>
      <w:jc w:val="center"/>
      <w:outlineLvl w:val="4"/>
    </w:pPr>
    <w:rPr>
      <w:rFonts w:ascii="Andale Sans WGL" w:hAnsi="Andale Sans WG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Andale Sans WGL"/>
      <w:sz w:val="16"/>
      <w:szCs w:val="16"/>
    </w:rPr>
  </w:style>
  <w:style w:type="paragraph" w:customStyle="1" w:styleId="H">
    <w:name w:val="H"/>
    <w:basedOn w:val="Normal"/>
    <w:pPr>
      <w:jc w:val="center"/>
    </w:pPr>
    <w:rPr>
      <w:rFonts w:ascii="Arial" w:hAnsi="Arial"/>
      <w:b/>
      <w:sz w:val="32"/>
    </w:rPr>
  </w:style>
  <w:style w:type="paragraph" w:customStyle="1" w:styleId="Style1">
    <w:name w:val="Style1"/>
    <w:basedOn w:val="Normal"/>
    <w:rPr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JAGAD~1\LOCALS~1\Temp\Certs%20Template%20for%20CIC_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C:\DOCUME~1\SJAGAD~1\LOCALS~1\Temp\Certs Template for CIC_1.dot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THE REGISTRATION </vt:lpstr>
    </vt:vector>
  </TitlesOfParts>
  <Company>Companies House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THE REGISTRATION </dc:title>
  <dc:subject/>
  <dc:creator>Srinivasan Jagadeesan</dc:creator>
  <cp:keywords/>
  <cp:lastModifiedBy>Leslie George</cp:lastModifiedBy>
  <cp:revision>2</cp:revision>
  <cp:lastPrinted>2006-01-17T11:37:00Z</cp:lastPrinted>
  <dcterms:created xsi:type="dcterms:W3CDTF">2019-04-08T10:08:00Z</dcterms:created>
  <dcterms:modified xsi:type="dcterms:W3CDTF">2019-04-08T10:08:00Z</dcterms:modified>
</cp:coreProperties>
</file>